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media/image3.jp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274" w:rsidRPr="004A6B05" w:rsidRDefault="00201274" w:rsidP="00201274">
      <w:pPr>
        <w:pStyle w:val="Title"/>
        <w:rPr>
          <w:sz w:val="48"/>
          <w:szCs w:val="48"/>
        </w:rPr>
      </w:pPr>
      <w:r w:rsidRPr="004A6B05">
        <w:rPr>
          <w:sz w:val="48"/>
          <w:szCs w:val="48"/>
        </w:rPr>
        <w:t>Elektrotehnički fakultet</w:t>
      </w:r>
    </w:p>
    <w:p w:rsidR="0030650A" w:rsidRPr="0030650A" w:rsidRDefault="0030650A" w:rsidP="0030650A"/>
    <w:p w:rsidR="00201274" w:rsidRPr="004A6B05" w:rsidRDefault="00201274" w:rsidP="0030650A">
      <w:pPr>
        <w:pStyle w:val="Title"/>
        <w:rPr>
          <w:szCs w:val="36"/>
        </w:rPr>
      </w:pPr>
      <w:r w:rsidRPr="004A6B05">
        <w:rPr>
          <w:szCs w:val="36"/>
        </w:rPr>
        <w:t>Univerzitet u Istočnom Sarajevu</w:t>
      </w:r>
    </w:p>
    <w:p w:rsidR="0030650A" w:rsidRPr="0030650A" w:rsidRDefault="0030650A" w:rsidP="0030650A"/>
    <w:p w:rsidR="0030650A" w:rsidRDefault="0030650A" w:rsidP="00201274">
      <w:pPr>
        <w:pStyle w:val="Title"/>
        <w:rPr>
          <w:sz w:val="32"/>
          <w:szCs w:val="32"/>
        </w:rPr>
      </w:pPr>
    </w:p>
    <w:p w:rsidR="0083363A" w:rsidRDefault="0030650A" w:rsidP="00201274">
      <w:pPr>
        <w:pStyle w:val="Title"/>
        <w:rPr>
          <w:sz w:val="32"/>
          <w:szCs w:val="32"/>
        </w:rPr>
      </w:pPr>
      <w:r>
        <w:rPr>
          <w:sz w:val="32"/>
          <w:szCs w:val="32"/>
        </w:rPr>
        <w:t xml:space="preserve">     </w:t>
      </w:r>
      <w:r w:rsidR="00F75DEF">
        <w:rPr>
          <w:noProof/>
          <w:sz w:val="32"/>
          <w:szCs w:val="32"/>
        </w:rPr>
        <w:drawing>
          <wp:inline distT="0" distB="0" distL="0" distR="0" wp14:anchorId="3757D21C" wp14:editId="3F245809">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r>
        <w:rPr>
          <w:sz w:val="32"/>
          <w:szCs w:val="32"/>
        </w:rPr>
        <w:t xml:space="preserve">  </w:t>
      </w:r>
    </w:p>
    <w:p w:rsidR="0083363A" w:rsidRDefault="0083363A">
      <w:pPr>
        <w:pStyle w:val="Title"/>
        <w:jc w:val="right"/>
        <w:rPr>
          <w:sz w:val="32"/>
          <w:szCs w:val="32"/>
        </w:rPr>
      </w:pPr>
    </w:p>
    <w:p w:rsidR="0083363A" w:rsidRDefault="0083363A">
      <w:pPr>
        <w:pStyle w:val="Title"/>
        <w:jc w:val="right"/>
        <w:rPr>
          <w:sz w:val="32"/>
          <w:szCs w:val="32"/>
        </w:rPr>
      </w:pPr>
    </w:p>
    <w:p w:rsidR="0083363A" w:rsidRPr="004A6B05" w:rsidRDefault="00201274" w:rsidP="00A96FDB">
      <w:pPr>
        <w:pStyle w:val="Title"/>
        <w:rPr>
          <w:sz w:val="40"/>
          <w:szCs w:val="40"/>
        </w:rPr>
      </w:pPr>
      <w:r w:rsidRPr="004A6B05">
        <w:rPr>
          <w:sz w:val="40"/>
          <w:szCs w:val="40"/>
        </w:rPr>
        <w:t xml:space="preserve">Predmet: </w:t>
      </w:r>
      <w:r w:rsidRPr="004A6B05">
        <w:rPr>
          <w:b w:val="0"/>
          <w:sz w:val="40"/>
          <w:szCs w:val="40"/>
        </w:rPr>
        <w:t>Paralelni računarski sistemi</w:t>
      </w:r>
    </w:p>
    <w:p w:rsidR="0083363A" w:rsidRDefault="0083363A">
      <w:pPr>
        <w:pStyle w:val="Title"/>
        <w:jc w:val="right"/>
        <w:rPr>
          <w:sz w:val="32"/>
          <w:szCs w:val="32"/>
        </w:rPr>
      </w:pPr>
    </w:p>
    <w:p w:rsidR="00415DE6" w:rsidRPr="004A6B05" w:rsidRDefault="00201274" w:rsidP="00A96FDB">
      <w:pPr>
        <w:pStyle w:val="Title"/>
        <w:rPr>
          <w:b w:val="0"/>
          <w:szCs w:val="36"/>
        </w:rPr>
      </w:pPr>
      <w:r w:rsidRPr="004A6B05">
        <w:rPr>
          <w:szCs w:val="36"/>
        </w:rPr>
        <w:t xml:space="preserve">Tema: </w:t>
      </w:r>
      <w:r w:rsidR="003D0A16" w:rsidRPr="004A6B05">
        <w:rPr>
          <w:b w:val="0"/>
          <w:szCs w:val="36"/>
        </w:rPr>
        <w:t xml:space="preserve">Paralelizam u algoritmima sortiranja </w:t>
      </w:r>
    </w:p>
    <w:p w:rsidR="00415DE6" w:rsidRDefault="00415DE6">
      <w:pPr>
        <w:pStyle w:val="Title"/>
        <w:jc w:val="right"/>
      </w:pPr>
    </w:p>
    <w:p w:rsidR="00415DE6" w:rsidRDefault="00415DE6">
      <w:pPr>
        <w:pStyle w:val="Title"/>
        <w:rPr>
          <w:sz w:val="28"/>
        </w:rPr>
      </w:pPr>
    </w:p>
    <w:p w:rsidR="00415DE6" w:rsidRDefault="00415DE6">
      <w:pPr>
        <w:pStyle w:val="InfoBlue"/>
      </w:pPr>
    </w:p>
    <w:p w:rsidR="00415DE6" w:rsidRPr="00FF3C8D" w:rsidRDefault="00995D8E" w:rsidP="004A6B05">
      <w:pPr>
        <w:pStyle w:val="Title"/>
        <w:rPr>
          <w:sz w:val="24"/>
          <w:szCs w:val="24"/>
        </w:rPr>
        <w:sectPr w:rsidR="00415DE6" w:rsidRPr="00FF3C8D" w:rsidSect="00201274">
          <w:headerReference w:type="default" r:id="rId9"/>
          <w:footerReference w:type="even" r:id="rId10"/>
          <w:pgSz w:w="12240" w:h="15840" w:code="1"/>
          <w:pgMar w:top="-855" w:right="1440" w:bottom="1440" w:left="1440" w:header="720" w:footer="720" w:gutter="0"/>
          <w:cols w:space="720"/>
          <w:vAlign w:val="center"/>
          <w:docGrid w:linePitch="272"/>
        </w:sectPr>
      </w:pPr>
      <w:r w:rsidRPr="00FF3C8D">
        <w:rPr>
          <w:sz w:val="24"/>
          <w:szCs w:val="24"/>
        </w:rPr>
        <w:t xml:space="preserve">Autori: </w:t>
      </w:r>
      <w:r w:rsidRPr="00FF3C8D">
        <w:rPr>
          <w:b w:val="0"/>
          <w:sz w:val="24"/>
          <w:szCs w:val="24"/>
        </w:rPr>
        <w:t>Milan Vlaški i Fejzullah Ždralović</w:t>
      </w:r>
    </w:p>
    <w:p w:rsidR="00415DE6" w:rsidRDefault="009148EE">
      <w:pPr>
        <w:pStyle w:val="Title"/>
      </w:pPr>
      <w:r>
        <w:lastRenderedPageBreak/>
        <w:t>Sadržaj</w:t>
      </w:r>
    </w:p>
    <w:p w:rsidR="00EA1A3C" w:rsidRDefault="007621CA">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EA1A3C">
        <w:rPr>
          <w:noProof/>
        </w:rPr>
        <w:t>1.</w:t>
      </w:r>
      <w:r w:rsidR="00EA1A3C">
        <w:rPr>
          <w:rFonts w:asciiTheme="minorHAnsi" w:eastAsiaTheme="minorEastAsia" w:hAnsiTheme="minorHAnsi" w:cstheme="minorBidi"/>
          <w:noProof/>
          <w:sz w:val="22"/>
          <w:szCs w:val="22"/>
        </w:rPr>
        <w:tab/>
      </w:r>
      <w:r w:rsidR="00EA1A3C">
        <w:rPr>
          <w:noProof/>
        </w:rPr>
        <w:t>Uvod</w:t>
      </w:r>
      <w:r w:rsidR="00EA1A3C">
        <w:rPr>
          <w:noProof/>
        </w:rPr>
        <w:tab/>
      </w:r>
      <w:r w:rsidR="00EA1A3C">
        <w:rPr>
          <w:noProof/>
        </w:rPr>
        <w:fldChar w:fldCharType="begin"/>
      </w:r>
      <w:r w:rsidR="00EA1A3C">
        <w:rPr>
          <w:noProof/>
        </w:rPr>
        <w:instrText xml:space="preserve"> PAGEREF _Toc134421156 \h </w:instrText>
      </w:r>
      <w:r w:rsidR="00EA1A3C">
        <w:rPr>
          <w:noProof/>
        </w:rPr>
      </w:r>
      <w:r w:rsidR="00EA1A3C">
        <w:rPr>
          <w:noProof/>
        </w:rPr>
        <w:fldChar w:fldCharType="separate"/>
      </w:r>
      <w:r w:rsidR="00EA1A3C">
        <w:rPr>
          <w:noProof/>
        </w:rPr>
        <w:t>3</w:t>
      </w:r>
      <w:r w:rsidR="00EA1A3C">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_Toc134421157 \h </w:instrText>
      </w:r>
      <w:r>
        <w:rPr>
          <w:noProof/>
        </w:rPr>
      </w:r>
      <w:r>
        <w:rPr>
          <w:noProof/>
        </w:rPr>
        <w:fldChar w:fldCharType="separate"/>
      </w:r>
      <w:r>
        <w:rPr>
          <w:noProof/>
        </w:rPr>
        <w:t>3</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_Toc134421158 \h </w:instrText>
      </w:r>
      <w:r>
        <w:rPr>
          <w:noProof/>
        </w:rPr>
      </w:r>
      <w:r>
        <w:rPr>
          <w:noProof/>
        </w:rPr>
        <w:fldChar w:fldCharType="separate"/>
      </w:r>
      <w:r>
        <w:rPr>
          <w:noProof/>
        </w:rPr>
        <w:t>3</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_Toc134421159 \h </w:instrText>
      </w:r>
      <w:r>
        <w:rPr>
          <w:noProof/>
        </w:rPr>
      </w:r>
      <w:r>
        <w:rPr>
          <w:noProof/>
        </w:rPr>
        <w:fldChar w:fldCharType="separate"/>
      </w:r>
      <w:r>
        <w:rPr>
          <w:noProof/>
        </w:rPr>
        <w:t>3</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_Toc134421160 \h </w:instrText>
      </w:r>
      <w:r>
        <w:rPr>
          <w:noProof/>
        </w:rPr>
      </w:r>
      <w:r>
        <w:rPr>
          <w:noProof/>
        </w:rPr>
        <w:fldChar w:fldCharType="separate"/>
      </w:r>
      <w:r>
        <w:rPr>
          <w:noProof/>
        </w:rPr>
        <w:t>3</w:t>
      </w:r>
      <w:r>
        <w:rPr>
          <w:noProof/>
        </w:rPr>
        <w:fldChar w:fldCharType="end"/>
      </w:r>
    </w:p>
    <w:p w:rsidR="00EA1A3C" w:rsidRDefault="00EA1A3C">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_Toc134421161 \h </w:instrText>
      </w:r>
      <w:r>
        <w:rPr>
          <w:noProof/>
        </w:rPr>
      </w:r>
      <w:r>
        <w:rPr>
          <w:noProof/>
        </w:rPr>
        <w:fldChar w:fldCharType="separate"/>
      </w:r>
      <w:r>
        <w:rPr>
          <w:noProof/>
        </w:rPr>
        <w:t>3</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_Toc134421162 \h </w:instrText>
      </w:r>
      <w:r>
        <w:rPr>
          <w:noProof/>
        </w:rPr>
      </w:r>
      <w:r>
        <w:rPr>
          <w:noProof/>
        </w:rPr>
        <w:fldChar w:fldCharType="separate"/>
      </w:r>
      <w:r>
        <w:rPr>
          <w:noProof/>
        </w:rPr>
        <w:t>3</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_Toc134421163 \h </w:instrText>
      </w:r>
      <w:r>
        <w:rPr>
          <w:noProof/>
        </w:rPr>
      </w:r>
      <w:r>
        <w:rPr>
          <w:noProof/>
        </w:rPr>
        <w:fldChar w:fldCharType="separate"/>
      </w:r>
      <w:r>
        <w:rPr>
          <w:noProof/>
        </w:rPr>
        <w:t>4</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_Toc134421164 \h </w:instrText>
      </w:r>
      <w:r>
        <w:rPr>
          <w:noProof/>
        </w:rPr>
      </w:r>
      <w:r>
        <w:rPr>
          <w:noProof/>
        </w:rPr>
        <w:fldChar w:fldCharType="separate"/>
      </w:r>
      <w:r>
        <w:rPr>
          <w:noProof/>
        </w:rPr>
        <w:t>5</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_Toc134421165 \h </w:instrText>
      </w:r>
      <w:r>
        <w:rPr>
          <w:noProof/>
        </w:rPr>
      </w:r>
      <w:r>
        <w:rPr>
          <w:noProof/>
        </w:rPr>
        <w:fldChar w:fldCharType="separate"/>
      </w:r>
      <w:r>
        <w:rPr>
          <w:noProof/>
        </w:rPr>
        <w:t>5</w:t>
      </w:r>
      <w:r>
        <w:rPr>
          <w:noProof/>
        </w:rPr>
        <w:fldChar w:fldCharType="end"/>
      </w:r>
    </w:p>
    <w:p w:rsidR="00EA1A3C" w:rsidRDefault="00EA1A3C">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_Toc134421166 \h </w:instrText>
      </w:r>
      <w:r>
        <w:rPr>
          <w:noProof/>
        </w:rPr>
      </w:r>
      <w:r>
        <w:rPr>
          <w:noProof/>
        </w:rPr>
        <w:fldChar w:fldCharType="separate"/>
      </w:r>
      <w:r>
        <w:rPr>
          <w:noProof/>
        </w:rPr>
        <w:t>6</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_Toc134421167 \h </w:instrText>
      </w:r>
      <w:r>
        <w:rPr>
          <w:noProof/>
        </w:rPr>
      </w:r>
      <w:r>
        <w:rPr>
          <w:noProof/>
        </w:rPr>
        <w:fldChar w:fldCharType="separate"/>
      </w:r>
      <w:r>
        <w:rPr>
          <w:noProof/>
        </w:rPr>
        <w:t>6</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_Toc134421168 \h </w:instrText>
      </w:r>
      <w:r>
        <w:rPr>
          <w:noProof/>
        </w:rPr>
      </w:r>
      <w:r>
        <w:rPr>
          <w:noProof/>
        </w:rPr>
        <w:fldChar w:fldCharType="separate"/>
      </w:r>
      <w:r>
        <w:rPr>
          <w:noProof/>
        </w:rPr>
        <w:t>6</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_Toc134421169 \h </w:instrText>
      </w:r>
      <w:r>
        <w:rPr>
          <w:noProof/>
        </w:rPr>
      </w:r>
      <w:r>
        <w:rPr>
          <w:noProof/>
        </w:rPr>
        <w:fldChar w:fldCharType="separate"/>
      </w:r>
      <w:r>
        <w:rPr>
          <w:noProof/>
        </w:rPr>
        <w:t>7</w:t>
      </w:r>
      <w:r>
        <w:rPr>
          <w:noProof/>
        </w:rPr>
        <w:fldChar w:fldCharType="end"/>
      </w:r>
    </w:p>
    <w:p w:rsidR="00EA1A3C" w:rsidRDefault="00EA1A3C">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_Toc134421170 \h </w:instrText>
      </w:r>
      <w:r>
        <w:fldChar w:fldCharType="separate"/>
      </w:r>
      <w:r>
        <w:t>7</w:t>
      </w:r>
      <w:r>
        <w:fldChar w:fldCharType="end"/>
      </w:r>
    </w:p>
    <w:p w:rsidR="00EA1A3C" w:rsidRDefault="00EA1A3C">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_Toc134421171 \h </w:instrText>
      </w:r>
      <w:r>
        <w:fldChar w:fldCharType="separate"/>
      </w:r>
      <w:r>
        <w:t>8</w:t>
      </w:r>
      <w:r>
        <w:fldChar w:fldCharType="end"/>
      </w:r>
    </w:p>
    <w:p w:rsidR="00EA1A3C" w:rsidRDefault="00EA1A3C">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_Toc134421172 \h </w:instrText>
      </w:r>
      <w:r>
        <w:fldChar w:fldCharType="separate"/>
      </w:r>
      <w:r>
        <w:t>8</w:t>
      </w:r>
      <w: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Biblioteke</w:t>
      </w:r>
      <w:r>
        <w:rPr>
          <w:noProof/>
        </w:rPr>
        <w:tab/>
      </w:r>
      <w:r>
        <w:rPr>
          <w:noProof/>
        </w:rPr>
        <w:fldChar w:fldCharType="begin"/>
      </w:r>
      <w:r>
        <w:rPr>
          <w:noProof/>
        </w:rPr>
        <w:instrText xml:space="preserve"> PAGEREF _Toc134421173 \h </w:instrText>
      </w:r>
      <w:r>
        <w:rPr>
          <w:noProof/>
        </w:rPr>
      </w:r>
      <w:r>
        <w:rPr>
          <w:noProof/>
        </w:rPr>
        <w:fldChar w:fldCharType="separate"/>
      </w:r>
      <w:r>
        <w:rPr>
          <w:noProof/>
        </w:rPr>
        <w:t>8</w:t>
      </w:r>
      <w:r>
        <w:rPr>
          <w:noProof/>
        </w:rPr>
        <w:fldChar w:fldCharType="end"/>
      </w:r>
    </w:p>
    <w:p w:rsidR="00EA1A3C" w:rsidRDefault="00EA1A3C">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_Toc134421174 \h </w:instrText>
      </w:r>
      <w:r>
        <w:rPr>
          <w:noProof/>
        </w:rPr>
      </w:r>
      <w:r>
        <w:rPr>
          <w:noProof/>
        </w:rPr>
        <w:fldChar w:fldCharType="separate"/>
      </w:r>
      <w:r>
        <w:rPr>
          <w:noProof/>
        </w:rPr>
        <w:t>8</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_Toc134421175 \h </w:instrText>
      </w:r>
      <w:r>
        <w:rPr>
          <w:noProof/>
        </w:rPr>
      </w:r>
      <w:r>
        <w:rPr>
          <w:noProof/>
        </w:rPr>
        <w:fldChar w:fldCharType="separate"/>
      </w:r>
      <w:r>
        <w:rPr>
          <w:noProof/>
        </w:rPr>
        <w:t>9</w:t>
      </w:r>
      <w:r>
        <w:rPr>
          <w:noProof/>
        </w:rPr>
        <w:fldChar w:fldCharType="end"/>
      </w:r>
    </w:p>
    <w:p w:rsidR="00EA1A3C" w:rsidRDefault="00EA1A3C">
      <w:pPr>
        <w:pStyle w:val="TOC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Insertion sort</w:t>
      </w:r>
      <w:r>
        <w:tab/>
      </w:r>
      <w:r>
        <w:fldChar w:fldCharType="begin"/>
      </w:r>
      <w:r>
        <w:instrText xml:space="preserve"> PAGEREF _Toc134421176 \h </w:instrText>
      </w:r>
      <w:r>
        <w:fldChar w:fldCharType="separate"/>
      </w:r>
      <w:r>
        <w:t>9</w:t>
      </w:r>
      <w:r>
        <w:fldChar w:fldCharType="end"/>
      </w:r>
    </w:p>
    <w:p w:rsidR="00EA1A3C" w:rsidRDefault="00EA1A3C">
      <w:pPr>
        <w:pStyle w:val="TOC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Selection sort</w:t>
      </w:r>
      <w:r>
        <w:tab/>
      </w:r>
      <w:r>
        <w:fldChar w:fldCharType="begin"/>
      </w:r>
      <w:r>
        <w:instrText xml:space="preserve"> PAGEREF _Toc134421177 \h </w:instrText>
      </w:r>
      <w:r>
        <w:fldChar w:fldCharType="separate"/>
      </w:r>
      <w:r>
        <w:t>11</w:t>
      </w:r>
      <w:r>
        <w:fldChar w:fldCharType="end"/>
      </w:r>
    </w:p>
    <w:p w:rsidR="00EA1A3C" w:rsidRDefault="00EA1A3C">
      <w:pPr>
        <w:pStyle w:val="TOC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Bubble sort</w:t>
      </w:r>
      <w:r>
        <w:tab/>
      </w:r>
      <w:r>
        <w:fldChar w:fldCharType="begin"/>
      </w:r>
      <w:r>
        <w:instrText xml:space="preserve"> PAGEREF _Toc134421178 \h </w:instrText>
      </w:r>
      <w:r>
        <w:fldChar w:fldCharType="separate"/>
      </w:r>
      <w:r>
        <w:t>12</w:t>
      </w:r>
      <w:r>
        <w:fldChar w:fldCharType="end"/>
      </w:r>
    </w:p>
    <w:p w:rsidR="00EA1A3C" w:rsidRDefault="00EA1A3C">
      <w:pPr>
        <w:pStyle w:val="TOC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Merge sort</w:t>
      </w:r>
      <w:r>
        <w:tab/>
      </w:r>
      <w:r>
        <w:fldChar w:fldCharType="begin"/>
      </w:r>
      <w:r>
        <w:instrText xml:space="preserve"> PAGEREF _Toc134421179 \h </w:instrText>
      </w:r>
      <w:r>
        <w:fldChar w:fldCharType="separate"/>
      </w:r>
      <w:r>
        <w:t>13</w:t>
      </w:r>
      <w:r>
        <w:fldChar w:fldCharType="end"/>
      </w:r>
    </w:p>
    <w:p w:rsidR="00EA1A3C" w:rsidRDefault="00EA1A3C">
      <w:pPr>
        <w:pStyle w:val="TOC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Quick sort</w:t>
      </w:r>
      <w:r>
        <w:tab/>
      </w:r>
      <w:r>
        <w:fldChar w:fldCharType="begin"/>
      </w:r>
      <w:r>
        <w:instrText xml:space="preserve"> PAGEREF _Toc134421180 \h </w:instrText>
      </w:r>
      <w:r>
        <w:fldChar w:fldCharType="separate"/>
      </w:r>
      <w:r>
        <w:t>15</w:t>
      </w:r>
      <w:r>
        <w:fldChar w:fldCharType="end"/>
      </w:r>
    </w:p>
    <w:p w:rsidR="00EA1A3C" w:rsidRDefault="00EA1A3C">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_Toc134421181 \h </w:instrText>
      </w:r>
      <w:r>
        <w:rPr>
          <w:noProof/>
        </w:rPr>
      </w:r>
      <w:r>
        <w:rPr>
          <w:noProof/>
        </w:rPr>
        <w:fldChar w:fldCharType="separate"/>
      </w:r>
      <w:r>
        <w:rPr>
          <w:noProof/>
        </w:rPr>
        <w:t>17</w:t>
      </w:r>
      <w:r>
        <w:rPr>
          <w:noProof/>
        </w:rPr>
        <w:fldChar w:fldCharType="end"/>
      </w:r>
    </w:p>
    <w:p w:rsidR="00EA1A3C" w:rsidRDefault="00EA1A3C">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_Toc134421182 \h </w:instrText>
      </w:r>
      <w:r>
        <w:rPr>
          <w:noProof/>
        </w:rPr>
      </w:r>
      <w:r>
        <w:rPr>
          <w:noProof/>
        </w:rPr>
        <w:fldChar w:fldCharType="separate"/>
      </w:r>
      <w:r>
        <w:rPr>
          <w:noProof/>
        </w:rPr>
        <w:t>17</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_Toc134421183 \h </w:instrText>
      </w:r>
      <w:r>
        <w:rPr>
          <w:noProof/>
        </w:rPr>
      </w:r>
      <w:r>
        <w:rPr>
          <w:noProof/>
        </w:rPr>
        <w:fldChar w:fldCharType="separate"/>
      </w:r>
      <w:r>
        <w:rPr>
          <w:noProof/>
        </w:rPr>
        <w:t>17</w:t>
      </w:r>
      <w:r>
        <w:rPr>
          <w:noProof/>
        </w:rP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sidRPr="006227E6">
        <w:rPr>
          <w:noProof/>
          <w:lang w:val="sr-Latn-BA"/>
        </w:rPr>
        <w:t>6.2</w:t>
      </w:r>
      <w:r>
        <w:rPr>
          <w:rFonts w:asciiTheme="minorHAnsi" w:eastAsiaTheme="minorEastAsia" w:hAnsiTheme="minorHAnsi" w:cstheme="minorBidi"/>
          <w:noProof/>
          <w:sz w:val="22"/>
          <w:szCs w:val="22"/>
        </w:rPr>
        <w:tab/>
      </w:r>
      <w:r w:rsidRPr="006227E6">
        <w:rPr>
          <w:noProof/>
          <w:lang w:val="sr-Latn-BA"/>
        </w:rPr>
        <w:t>ForkJoinPool</w:t>
      </w:r>
      <w:r>
        <w:rPr>
          <w:noProof/>
        </w:rPr>
        <w:tab/>
      </w:r>
      <w:r>
        <w:rPr>
          <w:noProof/>
        </w:rPr>
        <w:fldChar w:fldCharType="begin"/>
      </w:r>
      <w:r>
        <w:rPr>
          <w:noProof/>
        </w:rPr>
        <w:instrText xml:space="preserve"> PAGEREF _Toc134421184 \h </w:instrText>
      </w:r>
      <w:r>
        <w:rPr>
          <w:noProof/>
        </w:rPr>
      </w:r>
      <w:r>
        <w:rPr>
          <w:noProof/>
        </w:rPr>
        <w:fldChar w:fldCharType="separate"/>
      </w:r>
      <w:r>
        <w:rPr>
          <w:noProof/>
        </w:rPr>
        <w:t>17</w:t>
      </w:r>
      <w:r>
        <w:rPr>
          <w:noProof/>
        </w:rPr>
        <w:fldChar w:fldCharType="end"/>
      </w:r>
    </w:p>
    <w:p w:rsidR="00EA1A3C" w:rsidRDefault="00EA1A3C">
      <w:pPr>
        <w:pStyle w:val="TOC3"/>
        <w:rPr>
          <w:rFonts w:asciiTheme="minorHAnsi" w:eastAsiaTheme="minorEastAsia" w:hAnsiTheme="minorHAnsi" w:cstheme="minorBidi"/>
          <w:sz w:val="22"/>
          <w:szCs w:val="22"/>
        </w:rPr>
      </w:pPr>
      <w:r w:rsidRPr="006227E6">
        <w:rPr>
          <w:lang w:val="sr-Latn-BA"/>
        </w:rPr>
        <w:t>6.2.1</w:t>
      </w:r>
      <w:r>
        <w:rPr>
          <w:rFonts w:asciiTheme="minorHAnsi" w:eastAsiaTheme="minorEastAsia" w:hAnsiTheme="minorHAnsi" w:cstheme="minorBidi"/>
          <w:sz w:val="22"/>
          <w:szCs w:val="22"/>
        </w:rPr>
        <w:tab/>
      </w:r>
      <w:r w:rsidRPr="006227E6">
        <w:rPr>
          <w:lang w:val="sr-Latn-BA"/>
        </w:rPr>
        <w:t>Work-stealing algorithm</w:t>
      </w:r>
      <w:r>
        <w:tab/>
      </w:r>
      <w:r>
        <w:fldChar w:fldCharType="begin"/>
      </w:r>
      <w:r>
        <w:instrText xml:space="preserve"> PAGEREF _Toc134421185 \h </w:instrText>
      </w:r>
      <w:r>
        <w:fldChar w:fldCharType="separate"/>
      </w:r>
      <w:r>
        <w:t>17</w:t>
      </w:r>
      <w: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6227E6">
        <w:rPr>
          <w:noProof/>
          <w:lang w:val="sr-Latn-BA"/>
        </w:rPr>
        <w:t>ForkJoinTask</w:t>
      </w:r>
      <w:r>
        <w:rPr>
          <w:noProof/>
        </w:rPr>
        <w:t>&lt;V&gt;</w:t>
      </w:r>
      <w:r>
        <w:rPr>
          <w:noProof/>
        </w:rPr>
        <w:tab/>
      </w:r>
      <w:r>
        <w:rPr>
          <w:noProof/>
        </w:rPr>
        <w:fldChar w:fldCharType="begin"/>
      </w:r>
      <w:r>
        <w:rPr>
          <w:noProof/>
        </w:rPr>
        <w:instrText xml:space="preserve"> PAGEREF _Toc134421186 \h </w:instrText>
      </w:r>
      <w:r>
        <w:rPr>
          <w:noProof/>
        </w:rPr>
      </w:r>
      <w:r>
        <w:rPr>
          <w:noProof/>
        </w:rPr>
        <w:fldChar w:fldCharType="separate"/>
      </w:r>
      <w:r>
        <w:rPr>
          <w:noProof/>
        </w:rPr>
        <w:t>17</w:t>
      </w:r>
      <w:r>
        <w:rPr>
          <w:noProof/>
        </w:rPr>
        <w:fldChar w:fldCharType="end"/>
      </w:r>
    </w:p>
    <w:p w:rsidR="00EA1A3C" w:rsidRDefault="00EA1A3C">
      <w:pPr>
        <w:pStyle w:val="TOC3"/>
        <w:rPr>
          <w:rFonts w:asciiTheme="minorHAnsi" w:eastAsiaTheme="minorEastAsia" w:hAnsiTheme="minorHAnsi" w:cstheme="minorBidi"/>
          <w:sz w:val="22"/>
          <w:szCs w:val="22"/>
        </w:rPr>
      </w:pPr>
      <w:r>
        <w:t>6.3.1</w:t>
      </w:r>
      <w:r>
        <w:rPr>
          <w:rFonts w:asciiTheme="minorHAnsi" w:eastAsiaTheme="minorEastAsia" w:hAnsiTheme="minorHAnsi" w:cstheme="minorBidi"/>
          <w:sz w:val="22"/>
          <w:szCs w:val="22"/>
        </w:rPr>
        <w:tab/>
      </w:r>
      <w:r>
        <w:t>RecursiveAction</w:t>
      </w:r>
      <w:r>
        <w:tab/>
      </w:r>
      <w:r>
        <w:fldChar w:fldCharType="begin"/>
      </w:r>
      <w:r>
        <w:instrText xml:space="preserve"> PAGEREF _Toc134421187 \h </w:instrText>
      </w:r>
      <w:r>
        <w:fldChar w:fldCharType="separate"/>
      </w:r>
      <w:r>
        <w:t>17</w:t>
      </w:r>
      <w:r>
        <w:fldChar w:fldCharType="end"/>
      </w:r>
    </w:p>
    <w:p w:rsidR="00EA1A3C" w:rsidRDefault="00EA1A3C">
      <w:pPr>
        <w:pStyle w:val="TOC3"/>
        <w:rPr>
          <w:rFonts w:asciiTheme="minorHAnsi" w:eastAsiaTheme="minorEastAsia" w:hAnsiTheme="minorHAnsi" w:cstheme="minorBidi"/>
          <w:sz w:val="22"/>
          <w:szCs w:val="22"/>
        </w:rPr>
      </w:pPr>
      <w:r>
        <w:t>6.3.2</w:t>
      </w:r>
      <w:r>
        <w:rPr>
          <w:rFonts w:asciiTheme="minorHAnsi" w:eastAsiaTheme="minorEastAsia" w:hAnsiTheme="minorHAnsi" w:cstheme="minorBidi"/>
          <w:sz w:val="22"/>
          <w:szCs w:val="22"/>
        </w:rPr>
        <w:tab/>
      </w:r>
      <w:r>
        <w:t>RecursiveTask</w:t>
      </w:r>
      <w:r>
        <w:tab/>
      </w:r>
      <w:r>
        <w:fldChar w:fldCharType="begin"/>
      </w:r>
      <w:r>
        <w:instrText xml:space="preserve"> PAGEREF _Toc134421188 \h </w:instrText>
      </w:r>
      <w:r>
        <w:fldChar w:fldCharType="separate"/>
      </w:r>
      <w:r>
        <w:t>17</w:t>
      </w:r>
      <w:r>
        <w:fldChar w:fldCharType="end"/>
      </w:r>
    </w:p>
    <w:p w:rsidR="00EA1A3C" w:rsidRDefault="00EA1A3C">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_Toc134421189 \h </w:instrText>
      </w:r>
      <w:r>
        <w:rPr>
          <w:noProof/>
        </w:rPr>
      </w:r>
      <w:r>
        <w:rPr>
          <w:noProof/>
        </w:rPr>
        <w:fldChar w:fldCharType="separate"/>
      </w:r>
      <w:r>
        <w:rPr>
          <w:noProof/>
        </w:rPr>
        <w:t>17</w:t>
      </w:r>
      <w:r>
        <w:rPr>
          <w:noProof/>
        </w:rPr>
        <w:fldChar w:fldCharType="end"/>
      </w:r>
    </w:p>
    <w:p w:rsidR="00415DE6" w:rsidRDefault="007621CA">
      <w:pPr>
        <w:pStyle w:val="Title"/>
      </w:pPr>
      <w:r>
        <w:fldChar w:fldCharType="end"/>
      </w:r>
      <w:r>
        <w:br w:type="page"/>
      </w:r>
      <w:r w:rsidR="008A21D3">
        <w:lastRenderedPageBreak/>
        <w:fldChar w:fldCharType="begin"/>
      </w:r>
      <w:r w:rsidR="008A21D3">
        <w:instrText xml:space="preserve"> TITLE  \* MERGEFORMAT </w:instrText>
      </w:r>
      <w:r w:rsidR="008A21D3">
        <w:fldChar w:fldCharType="separate"/>
      </w:r>
      <w:r w:rsidR="00EA1A3C" w:rsidRPr="00EA1A3C">
        <w:rPr>
          <w:szCs w:val="36"/>
        </w:rPr>
        <w:t>Configuration Management Plan</w:t>
      </w:r>
      <w:r w:rsidR="008A21D3">
        <w:rPr>
          <w:szCs w:val="36"/>
        </w:rPr>
        <w:fldChar w:fldCharType="end"/>
      </w:r>
      <w:bookmarkStart w:id="0" w:name="_Toc388081625"/>
      <w:bookmarkStart w:id="1" w:name="_Toc389027946"/>
      <w:r>
        <w:t xml:space="preserve"> </w:t>
      </w:r>
      <w:bookmarkEnd w:id="0"/>
      <w:bookmarkEnd w:id="1"/>
    </w:p>
    <w:p w:rsidR="00415DE6" w:rsidRDefault="004A4077">
      <w:pPr>
        <w:pStyle w:val="Heading1"/>
        <w:keepNext w:val="0"/>
      </w:pPr>
      <w:bookmarkStart w:id="2" w:name="_Toc134421156"/>
      <w:r>
        <w:t>Uvod</w:t>
      </w:r>
      <w:bookmarkEnd w:id="2"/>
    </w:p>
    <w:p w:rsidR="005F1E28" w:rsidRPr="005F1E28" w:rsidRDefault="005F1E28" w:rsidP="005F1E28"/>
    <w:p w:rsidR="00415DE6" w:rsidRDefault="007621CA">
      <w:pPr>
        <w:pStyle w:val="InfoBlue"/>
      </w:pPr>
      <w:r>
        <w:t>[</w:t>
      </w:r>
      <w:r w:rsidR="005F1E28">
        <w:t>O dokumentu</w:t>
      </w:r>
      <w:r>
        <w:t>.]</w:t>
      </w:r>
    </w:p>
    <w:p w:rsidR="005F1E28" w:rsidRPr="005F1E28" w:rsidRDefault="005F1E28" w:rsidP="005F1E28">
      <w:pPr>
        <w:pStyle w:val="BodyText"/>
      </w:pPr>
    </w:p>
    <w:p w:rsidR="00415DE6" w:rsidRDefault="00695009">
      <w:pPr>
        <w:pStyle w:val="Heading2"/>
        <w:keepNext w:val="0"/>
      </w:pPr>
      <w:bookmarkStart w:id="3" w:name="_Toc134421157"/>
      <w:r>
        <w:t>Svrha</w:t>
      </w:r>
      <w:bookmarkEnd w:id="3"/>
    </w:p>
    <w:p w:rsidR="005F1E28" w:rsidRPr="005F1E28" w:rsidRDefault="005F1E28" w:rsidP="005F1E28"/>
    <w:p w:rsidR="00415DE6" w:rsidRDefault="007621CA">
      <w:pPr>
        <w:pStyle w:val="InfoBlue"/>
      </w:pPr>
      <w:r>
        <w:t>[</w:t>
      </w:r>
      <w:r w:rsidR="005F1E28">
        <w:t>Šta želimo postići ovim radom, a i ovim dokumentom</w:t>
      </w:r>
      <w:r>
        <w:rPr>
          <w:b/>
          <w:bCs/>
        </w:rPr>
        <w:t>.</w:t>
      </w:r>
      <w:r>
        <w:t>]</w:t>
      </w:r>
    </w:p>
    <w:p w:rsidR="005F1E28" w:rsidRPr="005F1E28" w:rsidRDefault="005F1E28" w:rsidP="005F1E28">
      <w:pPr>
        <w:pStyle w:val="BodyText"/>
      </w:pPr>
    </w:p>
    <w:p w:rsidR="00415DE6" w:rsidRDefault="00695009">
      <w:pPr>
        <w:pStyle w:val="Heading2"/>
        <w:keepNext w:val="0"/>
      </w:pPr>
      <w:bookmarkStart w:id="4" w:name="_Toc456598589"/>
      <w:bookmarkStart w:id="5" w:name="_Toc456600920"/>
      <w:bookmarkStart w:id="6" w:name="_Toc134421158"/>
      <w:r>
        <w:t>Definicije</w:t>
      </w:r>
      <w:r w:rsidR="007621CA">
        <w:t xml:space="preserve">, </w:t>
      </w:r>
      <w:r>
        <w:t>akronimi i skraćenice</w:t>
      </w:r>
      <w:bookmarkEnd w:id="4"/>
      <w:bookmarkEnd w:id="5"/>
      <w:bookmarkEnd w:id="6"/>
    </w:p>
    <w:p w:rsidR="007759EB" w:rsidRDefault="007759EB" w:rsidP="007759EB">
      <w:pPr>
        <w:pStyle w:val="BodyText"/>
        <w:ind w:left="1440"/>
        <w:rPr>
          <w:sz w:val="24"/>
          <w:szCs w:val="24"/>
        </w:rPr>
      </w:pPr>
    </w:p>
    <w:p w:rsidR="005F1E28" w:rsidRPr="00FA1484" w:rsidRDefault="00AD7563" w:rsidP="00AD7563">
      <w:pPr>
        <w:pStyle w:val="BodyText"/>
        <w:numPr>
          <w:ilvl w:val="0"/>
          <w:numId w:val="25"/>
        </w:numPr>
        <w:rPr>
          <w:sz w:val="24"/>
          <w:szCs w:val="24"/>
        </w:rPr>
      </w:pPr>
      <w:r w:rsidRPr="00FA1484">
        <w:rPr>
          <w:sz w:val="24"/>
          <w:szCs w:val="24"/>
        </w:rPr>
        <w:t>JVM</w:t>
      </w:r>
      <w:r w:rsidR="00AC3A6B" w:rsidRPr="00FA1484">
        <w:rPr>
          <w:sz w:val="24"/>
          <w:szCs w:val="24"/>
        </w:rPr>
        <w:t xml:space="preserve"> – Java Virtuelna Mašina</w:t>
      </w:r>
    </w:p>
    <w:p w:rsidR="00AD7563" w:rsidRPr="00FA1484" w:rsidRDefault="00AD7563" w:rsidP="003F0240">
      <w:pPr>
        <w:pStyle w:val="BodyText"/>
        <w:numPr>
          <w:ilvl w:val="0"/>
          <w:numId w:val="25"/>
        </w:numPr>
        <w:rPr>
          <w:sz w:val="24"/>
          <w:szCs w:val="24"/>
        </w:rPr>
      </w:pPr>
      <w:r w:rsidRPr="00FA1484">
        <w:rPr>
          <w:sz w:val="24"/>
          <w:szCs w:val="24"/>
        </w:rPr>
        <w:t>IDE</w:t>
      </w:r>
      <w:r w:rsidR="003F0240" w:rsidRPr="00FA1484">
        <w:rPr>
          <w:sz w:val="24"/>
          <w:szCs w:val="24"/>
        </w:rPr>
        <w:t xml:space="preserve"> - Integrated Development Environment (Integrisano razvojno okruženje)</w:t>
      </w:r>
    </w:p>
    <w:p w:rsidR="00415DE6" w:rsidRDefault="00695009">
      <w:pPr>
        <w:pStyle w:val="Heading2"/>
        <w:keepNext w:val="0"/>
      </w:pPr>
      <w:bookmarkStart w:id="7" w:name="_Toc134421159"/>
      <w:r>
        <w:t>Reference</w:t>
      </w:r>
      <w:bookmarkEnd w:id="7"/>
    </w:p>
    <w:p w:rsidR="005F1E28" w:rsidRPr="005F1E28" w:rsidRDefault="005F1E28" w:rsidP="005F1E28"/>
    <w:p w:rsidR="003E2BE5" w:rsidRPr="00FA1484" w:rsidRDefault="008A21D3" w:rsidP="003E2BE5">
      <w:pPr>
        <w:pStyle w:val="BodyText"/>
        <w:numPr>
          <w:ilvl w:val="0"/>
          <w:numId w:val="24"/>
        </w:numPr>
        <w:rPr>
          <w:sz w:val="24"/>
          <w:szCs w:val="24"/>
        </w:rPr>
      </w:pPr>
      <w:hyperlink r:id="rId11" w:history="1">
        <w:r w:rsidR="005C1732" w:rsidRPr="00FA1484">
          <w:rPr>
            <w:rStyle w:val="Hyperlink"/>
            <w:sz w:val="24"/>
            <w:szCs w:val="24"/>
          </w:rPr>
          <w:t>https://wiki.haskell.org/Parallelism_vs._Concurrency</w:t>
        </w:r>
      </w:hyperlink>
    </w:p>
    <w:p w:rsidR="005C1732" w:rsidRPr="00FA1484" w:rsidRDefault="00CF3FD2" w:rsidP="003E2BE5">
      <w:pPr>
        <w:pStyle w:val="BodyText"/>
        <w:numPr>
          <w:ilvl w:val="0"/>
          <w:numId w:val="24"/>
        </w:numPr>
        <w:rPr>
          <w:sz w:val="24"/>
          <w:szCs w:val="24"/>
        </w:rPr>
      </w:pPr>
      <w:r w:rsidRPr="00FA1484">
        <w:rPr>
          <w:sz w:val="24"/>
          <w:szCs w:val="24"/>
        </w:rPr>
        <w:t>"</w:t>
      </w:r>
      <w:r w:rsidR="005C1732" w:rsidRPr="00FA1484">
        <w:rPr>
          <w:sz w:val="24"/>
          <w:szCs w:val="24"/>
        </w:rPr>
        <w:t>Encyclopedia of Parallel Computing</w:t>
      </w:r>
      <w:r w:rsidRPr="00FA1484">
        <w:rPr>
          <w:sz w:val="24"/>
          <w:szCs w:val="24"/>
        </w:rPr>
        <w:t xml:space="preserve">" </w:t>
      </w:r>
      <w:r w:rsidR="005C1732" w:rsidRPr="00FA1484">
        <w:rPr>
          <w:sz w:val="24"/>
          <w:szCs w:val="24"/>
        </w:rPr>
        <w:t>by David Padua</w:t>
      </w:r>
    </w:p>
    <w:p w:rsidR="00CF3FD2" w:rsidRPr="00FA1484" w:rsidRDefault="00CF3FD2" w:rsidP="003E2BE5">
      <w:pPr>
        <w:pStyle w:val="BodyText"/>
        <w:numPr>
          <w:ilvl w:val="0"/>
          <w:numId w:val="24"/>
        </w:numPr>
        <w:rPr>
          <w:sz w:val="24"/>
          <w:szCs w:val="24"/>
        </w:rPr>
      </w:pPr>
      <w:r w:rsidRPr="00FA1484">
        <w:rPr>
          <w:sz w:val="24"/>
          <w:szCs w:val="24"/>
        </w:rPr>
        <w:t>"Concurrency: State Models &amp; Java Programs" by Jeff Magee and Jeff Kramer</w:t>
      </w:r>
    </w:p>
    <w:p w:rsidR="00AD1198" w:rsidRPr="00FA1484" w:rsidRDefault="008A21D3" w:rsidP="00AD1198">
      <w:pPr>
        <w:pStyle w:val="BodyText"/>
        <w:numPr>
          <w:ilvl w:val="0"/>
          <w:numId w:val="24"/>
        </w:numPr>
        <w:rPr>
          <w:sz w:val="24"/>
          <w:szCs w:val="24"/>
        </w:rPr>
      </w:pPr>
      <w:hyperlink r:id="rId12" w:history="1">
        <w:r w:rsidR="008669ED" w:rsidRPr="00FA1484">
          <w:rPr>
            <w:rStyle w:val="Hyperlink"/>
            <w:sz w:val="24"/>
            <w:szCs w:val="24"/>
          </w:rPr>
          <w:t>https://www.geeksforgeeks.org/introduction-to-parallel-computing</w:t>
        </w:r>
      </w:hyperlink>
    </w:p>
    <w:p w:rsidR="008669ED" w:rsidRDefault="008A21D3" w:rsidP="008669ED">
      <w:pPr>
        <w:pStyle w:val="BodyText"/>
        <w:numPr>
          <w:ilvl w:val="0"/>
          <w:numId w:val="24"/>
        </w:numPr>
        <w:rPr>
          <w:sz w:val="24"/>
          <w:szCs w:val="24"/>
        </w:rPr>
      </w:pPr>
      <w:hyperlink r:id="rId13" w:history="1">
        <w:r w:rsidR="00D57F9D" w:rsidRPr="00DE7F73">
          <w:rPr>
            <w:rStyle w:val="Hyperlink"/>
            <w:sz w:val="24"/>
            <w:szCs w:val="24"/>
          </w:rPr>
          <w:t>https://www.javatpoint.com/java-versions</w:t>
        </w:r>
      </w:hyperlink>
    </w:p>
    <w:p w:rsidR="00D57F9D" w:rsidRDefault="008A21D3" w:rsidP="008669ED">
      <w:pPr>
        <w:pStyle w:val="BodyText"/>
        <w:numPr>
          <w:ilvl w:val="0"/>
          <w:numId w:val="24"/>
        </w:numPr>
        <w:rPr>
          <w:sz w:val="24"/>
          <w:szCs w:val="24"/>
        </w:rPr>
      </w:pPr>
      <w:hyperlink r:id="rId14" w:history="1">
        <w:r w:rsidR="00B65034" w:rsidRPr="00D7750F">
          <w:rPr>
            <w:rStyle w:val="Hyperlink"/>
            <w:sz w:val="24"/>
            <w:szCs w:val="24"/>
          </w:rPr>
          <w:t>https://www.baeldung.com/java-fork-join</w:t>
        </w:r>
      </w:hyperlink>
    </w:p>
    <w:p w:rsidR="00B65034" w:rsidRPr="00FA1484" w:rsidRDefault="00B65034" w:rsidP="008669ED">
      <w:pPr>
        <w:pStyle w:val="BodyText"/>
        <w:numPr>
          <w:ilvl w:val="0"/>
          <w:numId w:val="24"/>
        </w:numPr>
        <w:rPr>
          <w:sz w:val="24"/>
          <w:szCs w:val="24"/>
        </w:rPr>
      </w:pPr>
      <w:r w:rsidRPr="00B65034">
        <w:rPr>
          <w:sz w:val="24"/>
          <w:szCs w:val="24"/>
        </w:rPr>
        <w:t>https://docs.oracle.com/javase/tutorial/essential/concurrency/forkjoin.html</w:t>
      </w:r>
    </w:p>
    <w:p w:rsidR="005F1E28" w:rsidRPr="005F1E28" w:rsidRDefault="005F1E28" w:rsidP="005F1E28">
      <w:pPr>
        <w:pStyle w:val="BodyText"/>
      </w:pPr>
    </w:p>
    <w:p w:rsidR="00415DE6" w:rsidRDefault="00695009">
      <w:pPr>
        <w:pStyle w:val="Heading2"/>
        <w:keepNext w:val="0"/>
      </w:pPr>
      <w:bookmarkStart w:id="8" w:name="_Toc134421160"/>
      <w:r>
        <w:t>Pregled</w:t>
      </w:r>
      <w:bookmarkEnd w:id="8"/>
    </w:p>
    <w:p w:rsidR="005F1E28" w:rsidRPr="005F1E28" w:rsidRDefault="005F1E28" w:rsidP="005F1E28"/>
    <w:p w:rsidR="00415DE6" w:rsidRDefault="007621CA">
      <w:pPr>
        <w:pStyle w:val="InfoBlue"/>
      </w:pPr>
      <w:r>
        <w:t>[</w:t>
      </w:r>
      <w:r w:rsidR="005F1E28">
        <w:t>Pregled čitavog dokumenta</w:t>
      </w:r>
      <w:r>
        <w:t>.</w:t>
      </w:r>
      <w:r w:rsidR="005F1E28">
        <w:t xml:space="preserve"> Šta sve on sadrži.</w:t>
      </w:r>
      <w:r>
        <w:t>]</w:t>
      </w:r>
    </w:p>
    <w:p w:rsidR="00415DE6" w:rsidRDefault="00DA641F">
      <w:pPr>
        <w:pStyle w:val="Heading1"/>
        <w:keepNext w:val="0"/>
      </w:pPr>
      <w:bookmarkStart w:id="9" w:name="_Toc134421161"/>
      <w:r>
        <w:t>Paralelizam</w:t>
      </w:r>
      <w:bookmarkEnd w:id="9"/>
    </w:p>
    <w:p w:rsidR="00E533EB" w:rsidRPr="00E533EB" w:rsidRDefault="00E533EB" w:rsidP="00E533EB"/>
    <w:p w:rsidR="00D22F0F" w:rsidRDefault="00185E00" w:rsidP="00185E00">
      <w:pPr>
        <w:pStyle w:val="Heading2"/>
      </w:pPr>
      <w:bookmarkStart w:id="10" w:name="_Toc134421162"/>
      <w:r>
        <w:t>Razlika između paralelizma i konkurentnosti</w:t>
      </w:r>
      <w:bookmarkEnd w:id="10"/>
    </w:p>
    <w:p w:rsidR="00FA3956" w:rsidRPr="00FA1484" w:rsidRDefault="00FA3956" w:rsidP="00C4249A">
      <w:pPr>
        <w:pStyle w:val="BodyText"/>
        <w:ind w:left="0"/>
        <w:rPr>
          <w:sz w:val="24"/>
          <w:szCs w:val="24"/>
        </w:rPr>
      </w:pPr>
      <w:r w:rsidRPr="00FA1484">
        <w:rPr>
          <w:sz w:val="24"/>
          <w:szCs w:val="24"/>
        </w:rPr>
        <w:t>Da ne bi došlo do zabune, na samom početku, napravit ćemo razliku između dva pojma, a to su paralelizam i konkurentnost. Iako su paralelizam i konkurentnost povezani, to su ipak različiti koncepti u računarstvu.</w:t>
      </w:r>
    </w:p>
    <w:p w:rsidR="00C4249A" w:rsidRPr="00FA1484" w:rsidRDefault="00C4249A" w:rsidP="00C4249A">
      <w:pPr>
        <w:rPr>
          <w:sz w:val="24"/>
          <w:szCs w:val="24"/>
        </w:rPr>
      </w:pPr>
      <w:r w:rsidRPr="00FA1484">
        <w:rPr>
          <w:sz w:val="24"/>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rsidR="00C4249A" w:rsidRPr="00FA1484" w:rsidRDefault="00C4249A" w:rsidP="00C4249A">
      <w:pPr>
        <w:rPr>
          <w:sz w:val="24"/>
          <w:szCs w:val="24"/>
        </w:rPr>
      </w:pPr>
    </w:p>
    <w:p w:rsidR="00FA3956" w:rsidRPr="00FA1484" w:rsidRDefault="00012D0A" w:rsidP="00C4249A">
      <w:pPr>
        <w:rPr>
          <w:sz w:val="24"/>
          <w:szCs w:val="24"/>
        </w:rPr>
      </w:pPr>
      <w:r w:rsidRPr="00FA1484">
        <w:rPr>
          <w:sz w:val="24"/>
          <w:szCs w:val="24"/>
        </w:rPr>
        <w:t>Konkuren</w:t>
      </w:r>
      <w:r w:rsidR="00C618A6">
        <w:rPr>
          <w:sz w:val="24"/>
          <w:szCs w:val="24"/>
        </w:rPr>
        <w:t>tnost</w:t>
      </w:r>
      <w:r w:rsidR="00C4249A" w:rsidRPr="00FA1484">
        <w:rPr>
          <w:sz w:val="24"/>
          <w:szCs w:val="24"/>
        </w:rPr>
        <w:t xml:space="preserve"> </w:t>
      </w:r>
      <w:r w:rsidRPr="00FA1484">
        <w:rPr>
          <w:sz w:val="24"/>
          <w:szCs w:val="24"/>
        </w:rPr>
        <w:t>se</w:t>
      </w:r>
      <w:r w:rsidR="00C4249A" w:rsidRPr="00FA1484">
        <w:rPr>
          <w:sz w:val="24"/>
          <w:szCs w:val="24"/>
        </w:rPr>
        <w:t xml:space="preserve"> odnosi na sposobnost različitih dijelova sistema </w:t>
      </w:r>
      <w:r w:rsidR="007534EA" w:rsidRPr="00FA1484">
        <w:rPr>
          <w:sz w:val="24"/>
          <w:szCs w:val="24"/>
        </w:rPr>
        <w:t xml:space="preserve">da se </w:t>
      </w:r>
      <w:r w:rsidR="00C4249A" w:rsidRPr="00FA1484">
        <w:rPr>
          <w:sz w:val="24"/>
          <w:szCs w:val="24"/>
        </w:rPr>
        <w:t>izvršavaju nezavisno i istovremeno. Konkure</w:t>
      </w:r>
      <w:r w:rsidR="00C618A6">
        <w:rPr>
          <w:sz w:val="24"/>
          <w:szCs w:val="24"/>
        </w:rPr>
        <w:t>ntnost</w:t>
      </w:r>
      <w:r w:rsidR="00C4249A" w:rsidRPr="00FA1484">
        <w:rPr>
          <w:sz w:val="24"/>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 w:val="24"/>
          <w:szCs w:val="24"/>
        </w:rPr>
        <w:t xml:space="preserve"> Na primjer, to može biti izvršavanje više zadataka na jednoprocesorskoj mašini.</w:t>
      </w:r>
    </w:p>
    <w:p w:rsidR="0035412F" w:rsidRPr="00FA1484" w:rsidRDefault="0035412F" w:rsidP="00C4249A">
      <w:pPr>
        <w:rPr>
          <w:sz w:val="24"/>
          <w:szCs w:val="24"/>
        </w:rPr>
      </w:pPr>
    </w:p>
    <w:p w:rsidR="0035412F" w:rsidRPr="00FA1484" w:rsidRDefault="0035412F" w:rsidP="00C4249A">
      <w:pPr>
        <w:rPr>
          <w:sz w:val="24"/>
          <w:szCs w:val="24"/>
        </w:rPr>
      </w:pPr>
      <w:r w:rsidRPr="00FA1484">
        <w:rPr>
          <w:sz w:val="24"/>
          <w:szCs w:val="24"/>
        </w:rPr>
        <w:t xml:space="preserve">Na </w:t>
      </w:r>
      <w:r w:rsidR="00DC5262" w:rsidRPr="00FA1484">
        <w:rPr>
          <w:sz w:val="24"/>
          <w:szCs w:val="24"/>
        </w:rPr>
        <w:t>slikama</w:t>
      </w:r>
      <w:r w:rsidR="00C14721" w:rsidRPr="00FA1484">
        <w:rPr>
          <w:sz w:val="24"/>
          <w:szCs w:val="24"/>
        </w:rPr>
        <w:t xml:space="preserve"> ispod</w:t>
      </w:r>
      <w:r w:rsidRPr="00FA1484">
        <w:rPr>
          <w:sz w:val="24"/>
          <w:szCs w:val="24"/>
        </w:rPr>
        <w:t xml:space="preserve"> ćemo predstaviti paralelizam i konkurentnost, kako bismo ih bolje shvatili i zapamtili.</w:t>
      </w:r>
    </w:p>
    <w:p w:rsidR="006751EA" w:rsidRDefault="006751EA" w:rsidP="00B00F1A">
      <w:pPr>
        <w:jc w:val="center"/>
      </w:pPr>
      <w:r>
        <w:rPr>
          <w:noProof/>
        </w:rPr>
        <w:drawing>
          <wp:inline distT="0" distB="0" distL="0" distR="0">
            <wp:extent cx="3123590" cy="167816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5">
                      <a:extLst>
                        <a:ext uri="{28A0092B-C50C-407E-A947-70E740481C1C}">
                          <a14:useLocalDpi xmlns:a14="http://schemas.microsoft.com/office/drawing/2010/main" val="0"/>
                        </a:ext>
                      </a:extLst>
                    </a:blip>
                    <a:stretch>
                      <a:fillRect/>
                    </a:stretch>
                  </pic:blipFill>
                  <pic:spPr>
                    <a:xfrm>
                      <a:off x="0" y="0"/>
                      <a:ext cx="3123884" cy="1678321"/>
                    </a:xfrm>
                    <a:prstGeom prst="rect">
                      <a:avLst/>
                    </a:prstGeom>
                  </pic:spPr>
                </pic:pic>
              </a:graphicData>
            </a:graphic>
          </wp:inline>
        </w:drawing>
      </w:r>
    </w:p>
    <w:p w:rsidR="008428CA" w:rsidRDefault="008428CA" w:rsidP="00B00F1A">
      <w:pPr>
        <w:jc w:val="center"/>
      </w:pPr>
      <w:r>
        <w:t>Slika 1</w:t>
      </w:r>
    </w:p>
    <w:p w:rsidR="00850F09" w:rsidRDefault="00850F09" w:rsidP="00B00F1A">
      <w:pPr>
        <w:jc w:val="center"/>
      </w:pPr>
    </w:p>
    <w:p w:rsidR="00B00F1A" w:rsidRDefault="00B00F1A" w:rsidP="00B00F1A">
      <w:pPr>
        <w:jc w:val="center"/>
      </w:pPr>
      <w:r>
        <w:rPr>
          <w:noProof/>
        </w:rPr>
        <w:drawing>
          <wp:inline distT="0" distB="0" distL="0" distR="0">
            <wp:extent cx="2896820" cy="130964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6">
                      <a:extLst>
                        <a:ext uri="{28A0092B-C50C-407E-A947-70E740481C1C}">
                          <a14:useLocalDpi xmlns:a14="http://schemas.microsoft.com/office/drawing/2010/main" val="0"/>
                        </a:ext>
                      </a:extLst>
                    </a:blip>
                    <a:stretch>
                      <a:fillRect/>
                    </a:stretch>
                  </pic:blipFill>
                  <pic:spPr>
                    <a:xfrm>
                      <a:off x="0" y="0"/>
                      <a:ext cx="2905709" cy="1313660"/>
                    </a:xfrm>
                    <a:prstGeom prst="rect">
                      <a:avLst/>
                    </a:prstGeom>
                  </pic:spPr>
                </pic:pic>
              </a:graphicData>
            </a:graphic>
          </wp:inline>
        </w:drawing>
      </w:r>
    </w:p>
    <w:p w:rsidR="008428CA" w:rsidRDefault="008428CA" w:rsidP="00B00F1A">
      <w:pPr>
        <w:jc w:val="center"/>
      </w:pPr>
      <w:r>
        <w:t>Slika 2</w:t>
      </w:r>
    </w:p>
    <w:p w:rsidR="008428CA" w:rsidRDefault="008428CA" w:rsidP="00850F09"/>
    <w:p w:rsidR="0035412F" w:rsidRPr="00FA3956" w:rsidRDefault="0035412F" w:rsidP="00C4249A"/>
    <w:p w:rsidR="00415DE6" w:rsidRDefault="00DA641F">
      <w:pPr>
        <w:pStyle w:val="Heading2"/>
        <w:keepNext w:val="0"/>
      </w:pPr>
      <w:bookmarkStart w:id="11" w:name="_Toc134421163"/>
      <w:r>
        <w:t>O paralelizmu</w:t>
      </w:r>
      <w:bookmarkEnd w:id="11"/>
    </w:p>
    <w:p w:rsidR="00415DE6" w:rsidRDefault="007621CA">
      <w:pPr>
        <w:pStyle w:val="InfoBlue"/>
      </w:pPr>
      <w:r>
        <w:t>[</w:t>
      </w:r>
      <w:r w:rsidR="006A51A7">
        <w:t>Pišemo o tome šta je paralelizam</w:t>
      </w:r>
      <w:r>
        <w:t>.</w:t>
      </w:r>
      <w:r w:rsidR="006A51A7">
        <w:t xml:space="preserve"> Kako je došlo do njega. Koje su njegove prednosti, a koje mane.</w:t>
      </w:r>
      <w:r>
        <w:t>]</w:t>
      </w:r>
    </w:p>
    <w:p w:rsidR="00010364" w:rsidRPr="001637B9" w:rsidRDefault="007E2E98" w:rsidP="00536F6E">
      <w:pPr>
        <w:pStyle w:val="BodyText"/>
        <w:ind w:left="0"/>
        <w:rPr>
          <w:sz w:val="24"/>
          <w:szCs w:val="24"/>
        </w:rPr>
      </w:pPr>
      <w:r w:rsidRPr="001637B9">
        <w:rPr>
          <w:sz w:val="24"/>
          <w:szCs w:val="24"/>
        </w:rPr>
        <w:t>Termin paralelizam odnosi se na tehnike za ubrzavanje programa izvođenjem nekoliko računanja u isto vrijeme.</w:t>
      </w:r>
      <w:r w:rsidR="00685C74" w:rsidRPr="001637B9">
        <w:rPr>
          <w:sz w:val="24"/>
          <w:szCs w:val="24"/>
        </w:rPr>
        <w:t xml:space="preserve"> To je zapravo upotreba više procesora ili procesorskih jezgara za istovremeno obavljanje zadataka kako bi se povećala računska efikasnost i smanjilo vrijeme obrade. Zbog</w:t>
      </w:r>
      <w:r w:rsidRPr="001637B9">
        <w:rPr>
          <w:sz w:val="24"/>
          <w:szCs w:val="24"/>
        </w:rPr>
        <w:t xml:space="preserve"> to</w:t>
      </w:r>
      <w:r w:rsidR="00685C74" w:rsidRPr="001637B9">
        <w:rPr>
          <w:sz w:val="24"/>
          <w:szCs w:val="24"/>
        </w:rPr>
        <w:t>ga</w:t>
      </w:r>
      <w:r w:rsidRPr="001637B9">
        <w:rPr>
          <w:sz w:val="24"/>
          <w:szCs w:val="24"/>
        </w:rPr>
        <w:t xml:space="preserve"> je potreban hardver sa više procesorskih jedinica. U mnogim slučajevima, potproračuni su iste strukture.</w:t>
      </w:r>
      <w:r w:rsidR="00FB3C84" w:rsidRPr="001637B9">
        <w:rPr>
          <w:sz w:val="24"/>
          <w:szCs w:val="24"/>
        </w:rPr>
        <w:t xml:space="preserve"> Paralelizam se postiže paralelnom obradom, što uključuje podjelu većeg zadatka na manje podzadatke koje mogu paralelno obraditi različiti procesori ili jezgra za obradu. Na primjer,</w:t>
      </w:r>
      <w:r w:rsidRPr="001637B9">
        <w:rPr>
          <w:sz w:val="24"/>
          <w:szCs w:val="24"/>
        </w:rPr>
        <w:t xml:space="preserve"> Grafička izračunavanja na GPU-u (Graphics processing unit) </w:t>
      </w:r>
      <w:r w:rsidR="00685C74" w:rsidRPr="001637B9">
        <w:rPr>
          <w:sz w:val="24"/>
          <w:szCs w:val="24"/>
        </w:rPr>
        <w:t>su paralelizovana</w:t>
      </w:r>
      <w:r w:rsidRPr="001637B9">
        <w:rPr>
          <w:sz w:val="24"/>
          <w:szCs w:val="24"/>
        </w:rPr>
        <w:t>.</w:t>
      </w:r>
      <w:r w:rsidR="00FB3C84" w:rsidRPr="001637B9">
        <w:rPr>
          <w:sz w:val="24"/>
          <w:szCs w:val="24"/>
        </w:rPr>
        <w:t xml:space="preserve"> </w:t>
      </w:r>
      <w:r w:rsidR="00685C74" w:rsidRPr="001637B9">
        <w:rPr>
          <w:sz w:val="24"/>
          <w:szCs w:val="24"/>
        </w:rPr>
        <w:t xml:space="preserve">Paralelizam se može koristiti u različitim računarskim aplikacijama, uključujući naučne simulacije, analizu podataka, obradu slika i videa i </w:t>
      </w:r>
      <w:r w:rsidR="00C618A6">
        <w:rPr>
          <w:sz w:val="24"/>
          <w:szCs w:val="24"/>
        </w:rPr>
        <w:t>vještačku</w:t>
      </w:r>
      <w:r w:rsidR="00685C74" w:rsidRPr="001637B9">
        <w:rPr>
          <w:sz w:val="24"/>
          <w:szCs w:val="24"/>
        </w:rPr>
        <w:t xml:space="preserve"> inteligenciju. </w:t>
      </w:r>
    </w:p>
    <w:p w:rsidR="00121BB6" w:rsidRDefault="00121BB6" w:rsidP="00FB3C84">
      <w:pPr>
        <w:pStyle w:val="BodyText"/>
      </w:pPr>
    </w:p>
    <w:p w:rsidR="00010364" w:rsidRDefault="00010364" w:rsidP="0057244C">
      <w:pPr>
        <w:pStyle w:val="Heading2"/>
      </w:pPr>
      <w:bookmarkStart w:id="12" w:name="_Toc134421164"/>
      <w:r>
        <w:lastRenderedPageBreak/>
        <w:t>Prednosti paralelizma</w:t>
      </w:r>
      <w:bookmarkEnd w:id="12"/>
    </w:p>
    <w:p w:rsidR="00482BC8" w:rsidRPr="001637B9" w:rsidRDefault="00685C74" w:rsidP="004261DD">
      <w:pPr>
        <w:pStyle w:val="BodyText"/>
        <w:ind w:left="0"/>
        <w:rPr>
          <w:sz w:val="24"/>
          <w:szCs w:val="24"/>
        </w:rPr>
      </w:pPr>
      <w:r w:rsidRPr="001637B9">
        <w:rPr>
          <w:sz w:val="24"/>
          <w:szCs w:val="24"/>
        </w:rPr>
        <w:t>Prednosti paralelizma uključuj</w:t>
      </w:r>
      <w:r w:rsidR="00E93974" w:rsidRPr="001637B9">
        <w:rPr>
          <w:sz w:val="24"/>
          <w:szCs w:val="24"/>
        </w:rPr>
        <w:t>e</w:t>
      </w:r>
      <w:r w:rsidRPr="001637B9">
        <w:rPr>
          <w:sz w:val="24"/>
          <w:szCs w:val="24"/>
        </w:rPr>
        <w:t xml:space="preserve"> </w:t>
      </w:r>
      <w:r w:rsidR="00E93974" w:rsidRPr="001637B9">
        <w:rPr>
          <w:sz w:val="24"/>
          <w:szCs w:val="24"/>
        </w:rPr>
        <w:t>povećanu brzinu i efikasnost</w:t>
      </w:r>
      <w:r w:rsidRPr="001637B9">
        <w:rPr>
          <w:sz w:val="24"/>
          <w:szCs w:val="24"/>
        </w:rPr>
        <w:t>, poboljšane performanse i skalabilnost računarskih sistema</w:t>
      </w:r>
      <w:r w:rsidR="00E93974" w:rsidRPr="001637B9">
        <w:rPr>
          <w:sz w:val="24"/>
          <w:szCs w:val="24"/>
        </w:rPr>
        <w:t xml:space="preserve">, uštedu troškova, veću fleksibilnost, poboljšanu toleranciju na greške, bolje korištenje resursa, poboljšana produktivnost, brža inovacija </w:t>
      </w:r>
      <w:r w:rsidRPr="001637B9">
        <w:rPr>
          <w:sz w:val="24"/>
          <w:szCs w:val="24"/>
        </w:rPr>
        <w:t>.</w:t>
      </w:r>
      <w:r w:rsidR="0081631A" w:rsidRPr="001637B9">
        <w:rPr>
          <w:sz w:val="24"/>
          <w:szCs w:val="24"/>
        </w:rPr>
        <w:t xml:space="preserve"> U nastavku ćemo nešto reći o svakoj od ovih prednosti.</w:t>
      </w:r>
      <w:r w:rsidR="00482BC8" w:rsidRPr="001637B9">
        <w:rPr>
          <w:sz w:val="24"/>
          <w:szCs w:val="24"/>
        </w:rPr>
        <w:t xml:space="preserve"> </w:t>
      </w:r>
    </w:p>
    <w:p w:rsidR="00B1105A" w:rsidRPr="001637B9" w:rsidRDefault="00B1105A" w:rsidP="004261DD">
      <w:pPr>
        <w:pStyle w:val="BodyText"/>
        <w:ind w:left="0"/>
        <w:rPr>
          <w:sz w:val="24"/>
          <w:szCs w:val="24"/>
        </w:rPr>
      </w:pPr>
      <w:r w:rsidRPr="001637B9">
        <w:rPr>
          <w:i/>
          <w:sz w:val="24"/>
          <w:szCs w:val="24"/>
        </w:rPr>
        <w:t>Povećana brzina i efikasnost</w:t>
      </w:r>
      <w:r w:rsidRPr="001637B9">
        <w:rPr>
          <w:sz w:val="24"/>
          <w:szCs w:val="24"/>
        </w:rPr>
        <w:t>: paralelizam omogućava da više procesora ili p</w:t>
      </w:r>
      <w:r w:rsidR="004B2058" w:rsidRPr="001637B9">
        <w:rPr>
          <w:sz w:val="24"/>
          <w:szCs w:val="24"/>
        </w:rPr>
        <w:t>rocesorskih jezgara rade zajedno, u isto vrijeme</w:t>
      </w:r>
      <w:r w:rsidRPr="001637B9">
        <w:rPr>
          <w:sz w:val="24"/>
          <w:szCs w:val="24"/>
        </w:rPr>
        <w:t xml:space="preserve">, što može značajno povećati </w:t>
      </w:r>
      <w:r w:rsidR="00C618A6">
        <w:rPr>
          <w:sz w:val="24"/>
          <w:szCs w:val="24"/>
        </w:rPr>
        <w:t>vrijeme izvršenja</w:t>
      </w:r>
      <w:r w:rsidRPr="001637B9">
        <w:rPr>
          <w:sz w:val="24"/>
          <w:szCs w:val="24"/>
        </w:rPr>
        <w:t xml:space="preserve"> i efikasnost </w:t>
      </w:r>
      <w:r w:rsidR="00E93974" w:rsidRPr="001637B9">
        <w:rPr>
          <w:sz w:val="24"/>
          <w:szCs w:val="24"/>
        </w:rPr>
        <w:t xml:space="preserve">obrade </w:t>
      </w:r>
      <w:r w:rsidRPr="001637B9">
        <w:rPr>
          <w:sz w:val="24"/>
          <w:szCs w:val="24"/>
        </w:rPr>
        <w:t>zadataka</w:t>
      </w:r>
      <w:r w:rsidR="00121BB6" w:rsidRPr="001637B9">
        <w:rPr>
          <w:sz w:val="24"/>
          <w:szCs w:val="24"/>
        </w:rPr>
        <w:t>.</w:t>
      </w:r>
    </w:p>
    <w:p w:rsidR="00B1105A" w:rsidRPr="001637B9" w:rsidRDefault="00B1105A" w:rsidP="004261DD">
      <w:pPr>
        <w:pStyle w:val="BodyText"/>
        <w:ind w:left="0"/>
        <w:rPr>
          <w:sz w:val="24"/>
          <w:szCs w:val="24"/>
        </w:rPr>
      </w:pPr>
      <w:r w:rsidRPr="001637B9">
        <w:rPr>
          <w:i/>
          <w:sz w:val="24"/>
          <w:szCs w:val="24"/>
        </w:rPr>
        <w:t>Poboljšane performanse i skalabilnost</w:t>
      </w:r>
      <w:r w:rsidRPr="001637B9">
        <w:rPr>
          <w:sz w:val="24"/>
          <w:szCs w:val="24"/>
        </w:rPr>
        <w:t>: Paralelizam može poboljšati performanse i skalabilnost računarskih sistema, čineći mogućim rukovanje većim i složenijim</w:t>
      </w:r>
      <w:r w:rsidR="00EF796F" w:rsidRPr="001637B9">
        <w:rPr>
          <w:sz w:val="24"/>
          <w:szCs w:val="24"/>
        </w:rPr>
        <w:t xml:space="preserve"> zadacima i skupovima podataka.</w:t>
      </w:r>
    </w:p>
    <w:p w:rsidR="00B1105A" w:rsidRPr="001637B9" w:rsidRDefault="00B1105A" w:rsidP="004261DD">
      <w:pPr>
        <w:pStyle w:val="BodyText"/>
        <w:ind w:left="0"/>
        <w:rPr>
          <w:sz w:val="24"/>
          <w:szCs w:val="24"/>
        </w:rPr>
      </w:pPr>
      <w:r w:rsidRPr="001637B9">
        <w:rPr>
          <w:i/>
          <w:sz w:val="24"/>
          <w:szCs w:val="24"/>
        </w:rPr>
        <w:t>Uštede troškova:</w:t>
      </w:r>
      <w:r w:rsidRPr="001637B9">
        <w:rPr>
          <w:sz w:val="24"/>
          <w:szCs w:val="24"/>
        </w:rPr>
        <w:t xml:space="preserve"> Korištenjem paralelne obrade za poboljšanje efikasnosti obrade, organizacije mogu potencijalno ušted</w:t>
      </w:r>
      <w:r w:rsidR="00C618A6">
        <w:rPr>
          <w:sz w:val="24"/>
          <w:szCs w:val="24"/>
        </w:rPr>
        <w:t>i</w:t>
      </w:r>
      <w:r w:rsidRPr="001637B9">
        <w:rPr>
          <w:sz w:val="24"/>
          <w:szCs w:val="24"/>
        </w:rPr>
        <w:t>ti na troškovima hardvera, energije i ukupnih troš</w:t>
      </w:r>
      <w:r w:rsidR="006C5339" w:rsidRPr="001637B9">
        <w:rPr>
          <w:sz w:val="24"/>
          <w:szCs w:val="24"/>
        </w:rPr>
        <w:t>kova računarske infrastrukture.</w:t>
      </w:r>
    </w:p>
    <w:p w:rsidR="00B1105A" w:rsidRPr="001637B9" w:rsidRDefault="00B1105A" w:rsidP="004261DD">
      <w:pPr>
        <w:pStyle w:val="BodyText"/>
        <w:ind w:left="0"/>
        <w:rPr>
          <w:sz w:val="24"/>
          <w:szCs w:val="24"/>
        </w:rPr>
      </w:pPr>
      <w:r w:rsidRPr="001637B9">
        <w:rPr>
          <w:i/>
          <w:sz w:val="24"/>
          <w:szCs w:val="24"/>
        </w:rPr>
        <w:t>Veća fleksibilnost</w:t>
      </w:r>
      <w:r w:rsidRPr="001637B9">
        <w:rPr>
          <w:sz w:val="24"/>
          <w:szCs w:val="24"/>
        </w:rPr>
        <w:t>: Paralelizam može pružiti veću fleksibilnost u smislu načina na koji se računski resursi dodjeljuju i koriste, omogućavajući organizacijama da prilagode resurse obrade prema pot</w:t>
      </w:r>
      <w:r w:rsidR="00636460" w:rsidRPr="001637B9">
        <w:rPr>
          <w:sz w:val="24"/>
          <w:szCs w:val="24"/>
        </w:rPr>
        <w:t>rebi kako bi zadovoljili</w:t>
      </w:r>
      <w:r w:rsidRPr="001637B9">
        <w:rPr>
          <w:sz w:val="24"/>
          <w:szCs w:val="24"/>
        </w:rPr>
        <w:t xml:space="preserve"> promjenjive zahtjeve</w:t>
      </w:r>
      <w:r w:rsidR="00FA21F4" w:rsidRPr="001637B9">
        <w:rPr>
          <w:sz w:val="24"/>
          <w:szCs w:val="24"/>
        </w:rPr>
        <w:t>.</w:t>
      </w:r>
    </w:p>
    <w:p w:rsidR="00E93974" w:rsidRPr="001637B9" w:rsidRDefault="00B1105A" w:rsidP="0015645F">
      <w:pPr>
        <w:pStyle w:val="BodyText"/>
        <w:ind w:left="0"/>
        <w:rPr>
          <w:sz w:val="24"/>
          <w:szCs w:val="24"/>
        </w:rPr>
      </w:pPr>
      <w:r w:rsidRPr="001637B9">
        <w:rPr>
          <w:i/>
          <w:sz w:val="24"/>
          <w:szCs w:val="24"/>
        </w:rPr>
        <w:t>Poboljšana tolerancija grešaka</w:t>
      </w:r>
      <w:r w:rsidRPr="001637B9">
        <w:rPr>
          <w:sz w:val="24"/>
          <w:szCs w:val="24"/>
        </w:rPr>
        <w:t>: Korištenjem redundan</w:t>
      </w:r>
      <w:r w:rsidR="00EF1C35" w:rsidRPr="001637B9">
        <w:rPr>
          <w:sz w:val="24"/>
          <w:szCs w:val="24"/>
        </w:rPr>
        <w:t>tnosti</w:t>
      </w:r>
      <w:r w:rsidR="001100F3" w:rsidRPr="001637B9">
        <w:rPr>
          <w:sz w:val="24"/>
          <w:szCs w:val="24"/>
        </w:rPr>
        <w:t xml:space="preserve"> i mehanizama za pronalazak</w:t>
      </w:r>
      <w:r w:rsidRPr="001637B9">
        <w:rPr>
          <w:sz w:val="24"/>
          <w:szCs w:val="24"/>
        </w:rPr>
        <w:t xml:space="preserve"> greške, paralelizam može poboljšati toleranciju grešaka i pouzdanost računarskih sistema, smanjujući rizik od kvarova sistema i zastoja.</w:t>
      </w:r>
    </w:p>
    <w:p w:rsidR="00E93974" w:rsidRPr="001637B9" w:rsidRDefault="00E93974" w:rsidP="0015645F">
      <w:pPr>
        <w:pStyle w:val="BodyText"/>
        <w:ind w:left="0"/>
        <w:rPr>
          <w:sz w:val="24"/>
          <w:szCs w:val="24"/>
        </w:rPr>
      </w:pPr>
      <w:r w:rsidRPr="001637B9">
        <w:rPr>
          <w:i/>
          <w:sz w:val="24"/>
          <w:szCs w:val="24"/>
        </w:rPr>
        <w:t>Bolje korištenje resursa</w:t>
      </w:r>
      <w:r w:rsidRPr="001637B9">
        <w:rPr>
          <w:sz w:val="24"/>
          <w:szCs w:val="24"/>
        </w:rPr>
        <w:t>: Paral</w:t>
      </w:r>
      <w:r w:rsidR="000D7BC9" w:rsidRPr="001637B9">
        <w:rPr>
          <w:sz w:val="24"/>
          <w:szCs w:val="24"/>
        </w:rPr>
        <w:t>elizam omogućava efikasno korišt</w:t>
      </w:r>
      <w:r w:rsidRPr="001637B9">
        <w:rPr>
          <w:sz w:val="24"/>
          <w:szCs w:val="24"/>
        </w:rPr>
        <w:t xml:space="preserve">enje dostupnih računarskih resursa omogućavajući istovremeno pokretanje više procesa, smanjujući vreme mirovanja i poboljšavajući ukupnu iskorišćenost </w:t>
      </w:r>
      <w:r w:rsidR="00053355" w:rsidRPr="001637B9">
        <w:rPr>
          <w:sz w:val="24"/>
          <w:szCs w:val="24"/>
        </w:rPr>
        <w:t>sistema.</w:t>
      </w:r>
    </w:p>
    <w:p w:rsidR="00E93974" w:rsidRPr="001637B9" w:rsidRDefault="00E93974" w:rsidP="0015645F">
      <w:pPr>
        <w:pStyle w:val="BodyText"/>
        <w:ind w:left="0"/>
        <w:rPr>
          <w:sz w:val="24"/>
          <w:szCs w:val="24"/>
        </w:rPr>
      </w:pPr>
      <w:r w:rsidRPr="001637B9">
        <w:rPr>
          <w:i/>
          <w:sz w:val="24"/>
          <w:szCs w:val="24"/>
        </w:rPr>
        <w:t>Poboljšana produktivnost</w:t>
      </w:r>
      <w:r w:rsidRPr="001637B9">
        <w:rPr>
          <w:sz w:val="24"/>
          <w:szCs w:val="24"/>
        </w:rPr>
        <w:t>: Smanjenjem vremena obrade i povećanjem efikasnosti računarskih sistema, paralelizam može omogućiti organizacijama da obavljaju zadatke brže i efikasnije, povećavaj</w:t>
      </w:r>
      <w:r w:rsidR="003679D5" w:rsidRPr="001637B9">
        <w:rPr>
          <w:sz w:val="24"/>
          <w:szCs w:val="24"/>
        </w:rPr>
        <w:t>ući produktivnost i propusnost.</w:t>
      </w:r>
    </w:p>
    <w:p w:rsidR="00E93974" w:rsidRPr="001637B9" w:rsidRDefault="00E93974" w:rsidP="0015645F">
      <w:pPr>
        <w:pStyle w:val="BodyText"/>
        <w:ind w:left="0"/>
        <w:rPr>
          <w:sz w:val="24"/>
          <w:szCs w:val="24"/>
        </w:rPr>
      </w:pPr>
      <w:r w:rsidRPr="001637B9">
        <w:rPr>
          <w:i/>
          <w:sz w:val="24"/>
          <w:szCs w:val="24"/>
        </w:rPr>
        <w:t>Brža inovacija</w:t>
      </w:r>
      <w:r w:rsidRPr="001637B9">
        <w:rPr>
          <w:sz w:val="24"/>
          <w:szCs w:val="24"/>
        </w:rPr>
        <w:t>: Paralelizam može omogućiti bržu inovaciju omogućavajući istraživačima i programerima da obrađuju velike skupove podataka i izvode složene simulacije brže i efikasnije, što dovodi do bržih uvida i otkrića.</w:t>
      </w:r>
    </w:p>
    <w:p w:rsidR="00E93974" w:rsidRDefault="00E93974" w:rsidP="00E93974">
      <w:pPr>
        <w:pStyle w:val="BodyText"/>
      </w:pPr>
    </w:p>
    <w:p w:rsidR="00482BC8" w:rsidRDefault="00482BC8" w:rsidP="0057244C">
      <w:pPr>
        <w:pStyle w:val="Heading2"/>
      </w:pPr>
      <w:bookmarkStart w:id="13" w:name="_Toc134421165"/>
      <w:r>
        <w:t>Nedostaci paralelizma</w:t>
      </w:r>
      <w:bookmarkEnd w:id="13"/>
    </w:p>
    <w:p w:rsidR="00482BC8" w:rsidRPr="001637B9" w:rsidRDefault="00482BC8" w:rsidP="001502F6">
      <w:pPr>
        <w:pStyle w:val="BodyText"/>
        <w:ind w:left="0"/>
        <w:rPr>
          <w:sz w:val="24"/>
          <w:szCs w:val="24"/>
        </w:rPr>
      </w:pPr>
      <w:r w:rsidRPr="001637B9">
        <w:rPr>
          <w:sz w:val="24"/>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rsidR="00482BC8" w:rsidRPr="001637B9" w:rsidRDefault="00482BC8" w:rsidP="001502F6">
      <w:pPr>
        <w:pStyle w:val="BodyText"/>
        <w:ind w:left="0"/>
        <w:rPr>
          <w:sz w:val="24"/>
          <w:szCs w:val="24"/>
        </w:rPr>
      </w:pPr>
      <w:r w:rsidRPr="001637B9">
        <w:rPr>
          <w:sz w:val="24"/>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rsidR="00482BC8" w:rsidRPr="001637B9" w:rsidRDefault="00482BC8" w:rsidP="001F0676">
      <w:pPr>
        <w:pStyle w:val="BodyText"/>
        <w:ind w:left="0"/>
        <w:rPr>
          <w:sz w:val="24"/>
          <w:szCs w:val="24"/>
        </w:rPr>
      </w:pPr>
      <w:r w:rsidRPr="001637B9">
        <w:rPr>
          <w:sz w:val="24"/>
          <w:szCs w:val="24"/>
        </w:rPr>
        <w:lastRenderedPageBreak/>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rsidR="003E2BE5" w:rsidRPr="001637B9" w:rsidRDefault="00482BC8" w:rsidP="001F0676">
      <w:pPr>
        <w:pStyle w:val="BodyText"/>
        <w:ind w:left="0"/>
        <w:rPr>
          <w:sz w:val="24"/>
          <w:szCs w:val="24"/>
        </w:rPr>
      </w:pPr>
      <w:r w:rsidRPr="001637B9">
        <w:rPr>
          <w:sz w:val="24"/>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rsidR="00482BC8" w:rsidRDefault="00482BC8" w:rsidP="00FB3C84">
      <w:pPr>
        <w:pStyle w:val="BodyText"/>
      </w:pPr>
    </w:p>
    <w:p w:rsidR="00415DE6" w:rsidRDefault="00512200">
      <w:pPr>
        <w:pStyle w:val="Heading1"/>
      </w:pPr>
      <w:bookmarkStart w:id="14" w:name="_Toc134421166"/>
      <w:r>
        <w:t>Java</w:t>
      </w:r>
      <w:bookmarkEnd w:id="14"/>
    </w:p>
    <w:p w:rsidR="00D22F0F" w:rsidRPr="00D22F0F" w:rsidRDefault="00D22F0F" w:rsidP="00D22F0F"/>
    <w:p w:rsidR="00512200" w:rsidRDefault="00512200" w:rsidP="00512200">
      <w:pPr>
        <w:pStyle w:val="InfoBlue"/>
      </w:pPr>
      <w:r>
        <w:t>[Objašnjavamo tehnologiju u kojoj ćemo raditi projekat. Govorimo o verziji koju upotrebljavamo, o tome odakle smo preuzeli instalaciju, o bibliotekama koje smo koristili]</w:t>
      </w:r>
    </w:p>
    <w:p w:rsidR="005A7D59" w:rsidRPr="00D22F0F" w:rsidRDefault="00D96404" w:rsidP="00D96404">
      <w:pPr>
        <w:pStyle w:val="BodyText"/>
        <w:ind w:left="0"/>
      </w:pPr>
      <w:r w:rsidRPr="001637B9">
        <w:rPr>
          <w:sz w:val="24"/>
          <w:szCs w:val="24"/>
        </w:rPr>
        <w:t>Java je objektno orijentisani programski jezik visokog nivoa, koji je prvi put objavio Sun Microsystems 1995. Danas je u vlasništvu Oracle kompanije. Dizajniran je</w:t>
      </w:r>
      <w:r w:rsidR="00781CB4" w:rsidRPr="001637B9">
        <w:rPr>
          <w:sz w:val="24"/>
          <w:szCs w:val="24"/>
        </w:rPr>
        <w:t xml:space="preserve"> tako</w:t>
      </w:r>
      <w:r w:rsidRPr="001637B9">
        <w:rPr>
          <w:sz w:val="24"/>
          <w:szCs w:val="24"/>
        </w:rPr>
        <w:t xml:space="preserve"> da bude nezavisan od platforme, što znači da se Java kod može kompajlirati i pokrenuti na bilo kojoj platformi koja ima Java virtuelnu mašinu (JVM), što ga čini veoma</w:t>
      </w:r>
      <w:r w:rsidRPr="00D96404">
        <w:t xml:space="preserve"> prenosivim.</w:t>
      </w:r>
      <w:r w:rsidR="005A7D59">
        <w:t xml:space="preserve"> </w:t>
      </w:r>
    </w:p>
    <w:p w:rsidR="00512200" w:rsidRDefault="00512200" w:rsidP="00512200">
      <w:pPr>
        <w:pStyle w:val="Heading2"/>
        <w:keepNext w:val="0"/>
      </w:pPr>
      <w:bookmarkStart w:id="15" w:name="_Toc134421167"/>
      <w:r>
        <w:t>O tehnologiji</w:t>
      </w:r>
      <w:bookmarkEnd w:id="15"/>
      <w:r>
        <w:t xml:space="preserve"> </w:t>
      </w:r>
    </w:p>
    <w:p w:rsidR="00D22F0F" w:rsidRPr="001A6BC5" w:rsidRDefault="005A7D59" w:rsidP="00512200">
      <w:pPr>
        <w:rPr>
          <w:sz w:val="24"/>
          <w:szCs w:val="24"/>
        </w:rPr>
      </w:pPr>
      <w:r w:rsidRPr="001A6BC5">
        <w:rPr>
          <w:sz w:val="24"/>
          <w:szCs w:val="24"/>
        </w:rPr>
        <w:t>Spomenut ćemo neke od ključnih karakteristika Java programskog jezika.</w:t>
      </w:r>
    </w:p>
    <w:p w:rsidR="005A7D59" w:rsidRPr="001A6BC5" w:rsidRDefault="005A7D59" w:rsidP="00512200">
      <w:pPr>
        <w:rPr>
          <w:sz w:val="24"/>
          <w:szCs w:val="24"/>
        </w:rPr>
      </w:pPr>
      <w:r w:rsidRPr="001A6BC5">
        <w:rPr>
          <w:sz w:val="24"/>
          <w:szCs w:val="24"/>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1A6BC5">
        <w:rPr>
          <w:sz w:val="24"/>
          <w:szCs w:val="24"/>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1A6BC5">
        <w:rPr>
          <w:sz w:val="24"/>
          <w:szCs w:val="24"/>
        </w:rPr>
        <w:t xml:space="preserve"> Java ima ugrađenu podršku za višenitnost, koja omogućava da se više niti izvršava istovremeno i asinhrono.</w:t>
      </w:r>
      <w:r w:rsidR="00E57FE4" w:rsidRPr="001A6BC5">
        <w:rPr>
          <w:sz w:val="24"/>
          <w:szCs w:val="24"/>
        </w:rPr>
        <w:t xml:space="preserve"> Java ima snažan sigurnosni model koji uključuje funkcije kao što su provjera bajt koda i sandboxing za zaštitu od zlonamjernog koda.</w:t>
      </w:r>
      <w:r w:rsidR="004E694D" w:rsidRPr="001A6BC5">
        <w:rPr>
          <w:sz w:val="24"/>
          <w:szCs w:val="24"/>
        </w:rPr>
        <w:t xml:space="preserve"> Java programski jezik ima veoma dobre mogućnosti rukovanja izuzecima, koje olakšavaju pisanje koda koji može rukovati neočekivanim greškama ili izuzecima na zadovoljavajući način.</w:t>
      </w:r>
      <w:r w:rsidR="00AD7563" w:rsidRPr="001A6BC5">
        <w:rPr>
          <w:sz w:val="24"/>
          <w:szCs w:val="24"/>
        </w:rPr>
        <w:t xml:space="preserve"> Java ima mnogo popularnih IDE-a</w:t>
      </w:r>
      <w:r w:rsidR="000A65A6" w:rsidRPr="001A6BC5">
        <w:rPr>
          <w:sz w:val="24"/>
          <w:szCs w:val="24"/>
        </w:rPr>
        <w:t xml:space="preserve"> (Integrisano razvojno okruženje)</w:t>
      </w:r>
      <w:r w:rsidR="00AD7563" w:rsidRPr="001A6BC5">
        <w:rPr>
          <w:sz w:val="24"/>
          <w:szCs w:val="24"/>
        </w:rPr>
        <w:t xml:space="preserve"> kao što su Eclipse, IntelliJ IDEA i NetBeans koji pružaju funkcije kao što su dovršavanje koda, otklanjanje grešaka i refaktorisanje, što olakšava razvoj Java aplikacija.</w:t>
      </w:r>
    </w:p>
    <w:p w:rsidR="00D22F0F" w:rsidRPr="001A6BC5" w:rsidRDefault="00D22F0F" w:rsidP="00512200">
      <w:pPr>
        <w:rPr>
          <w:sz w:val="24"/>
          <w:szCs w:val="24"/>
        </w:rPr>
      </w:pPr>
    </w:p>
    <w:p w:rsidR="00D22F0F" w:rsidRPr="001A6BC5" w:rsidRDefault="00BA5147" w:rsidP="00512200">
      <w:pPr>
        <w:rPr>
          <w:sz w:val="24"/>
          <w:szCs w:val="24"/>
        </w:rPr>
      </w:pPr>
      <w:r w:rsidRPr="001A6BC5">
        <w:rPr>
          <w:sz w:val="24"/>
          <w:szCs w:val="24"/>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1A6BC5">
        <w:rPr>
          <w:sz w:val="24"/>
          <w:szCs w:val="24"/>
        </w:rPr>
        <w:t>frajmvorka</w:t>
      </w:r>
      <w:r w:rsidRPr="001A6BC5">
        <w:rPr>
          <w:sz w:val="24"/>
          <w:szCs w:val="24"/>
        </w:rPr>
        <w:t xml:space="preserve"> i alata.</w:t>
      </w:r>
    </w:p>
    <w:p w:rsidR="00415DE6" w:rsidRDefault="00512200">
      <w:pPr>
        <w:pStyle w:val="Heading2"/>
      </w:pPr>
      <w:bookmarkStart w:id="16" w:name="_Toc134421168"/>
      <w:r>
        <w:t>Verzije Jave</w:t>
      </w:r>
      <w:bookmarkEnd w:id="16"/>
    </w:p>
    <w:p w:rsidR="00EE2D75" w:rsidRPr="001A6BC5" w:rsidRDefault="00EE2D75" w:rsidP="00EF264D">
      <w:pPr>
        <w:pStyle w:val="BodyText"/>
        <w:ind w:left="0"/>
        <w:rPr>
          <w:sz w:val="24"/>
          <w:szCs w:val="24"/>
        </w:rPr>
      </w:pPr>
      <w:r w:rsidRPr="001A6BC5">
        <w:rPr>
          <w:sz w:val="24"/>
          <w:szCs w:val="24"/>
        </w:rPr>
        <w:t xml:space="preserve">Java je imala </w:t>
      </w:r>
      <w:r w:rsidR="00EF264D" w:rsidRPr="001A6BC5">
        <w:rPr>
          <w:sz w:val="24"/>
          <w:szCs w:val="24"/>
        </w:rPr>
        <w:t>zavidan broj</w:t>
      </w:r>
      <w:r w:rsidRPr="001A6BC5">
        <w:rPr>
          <w:sz w:val="24"/>
          <w:szCs w:val="24"/>
        </w:rPr>
        <w:t xml:space="preserve"> verzija i izdanja od svog prvog </w:t>
      </w:r>
      <w:r w:rsidR="00EF264D" w:rsidRPr="001A6BC5">
        <w:rPr>
          <w:sz w:val="24"/>
          <w:szCs w:val="24"/>
        </w:rPr>
        <w:t>izlaska</w:t>
      </w:r>
      <w:r w:rsidRPr="001A6BC5">
        <w:rPr>
          <w:sz w:val="24"/>
          <w:szCs w:val="24"/>
        </w:rPr>
        <w:t xml:space="preserve"> 1995.</w:t>
      </w:r>
      <w:r w:rsidR="00EF264D" w:rsidRPr="001A6BC5">
        <w:rPr>
          <w:sz w:val="24"/>
          <w:szCs w:val="24"/>
        </w:rPr>
        <w:t xml:space="preserve"> godine. U nastavku smo nabrojali</w:t>
      </w:r>
      <w:r w:rsidRPr="001A6BC5">
        <w:rPr>
          <w:sz w:val="24"/>
          <w:szCs w:val="24"/>
        </w:rPr>
        <w:t xml:space="preserve"> </w:t>
      </w:r>
      <w:r w:rsidR="00EF264D" w:rsidRPr="001A6BC5">
        <w:rPr>
          <w:sz w:val="24"/>
          <w:szCs w:val="24"/>
        </w:rPr>
        <w:t>neka</w:t>
      </w:r>
      <w:r w:rsidRPr="001A6BC5">
        <w:rPr>
          <w:sz w:val="24"/>
          <w:szCs w:val="24"/>
        </w:rPr>
        <w:t xml:space="preserve"> od glavnih Java</w:t>
      </w:r>
      <w:r w:rsidR="00EF264D" w:rsidRPr="001A6BC5">
        <w:rPr>
          <w:sz w:val="24"/>
          <w:szCs w:val="24"/>
        </w:rPr>
        <w:t>inih</w:t>
      </w:r>
      <w:r w:rsidRPr="001A6BC5">
        <w:rPr>
          <w:sz w:val="24"/>
          <w:szCs w:val="24"/>
        </w:rPr>
        <w:t xml:space="preserve"> izdanja:</w:t>
      </w:r>
    </w:p>
    <w:p w:rsidR="00EE2D75" w:rsidRPr="001A6BC5" w:rsidRDefault="00EE2D75" w:rsidP="00EF264D">
      <w:pPr>
        <w:pStyle w:val="BodyText"/>
        <w:rPr>
          <w:sz w:val="24"/>
          <w:szCs w:val="24"/>
        </w:rPr>
      </w:pPr>
      <w:r w:rsidRPr="001A6BC5">
        <w:rPr>
          <w:sz w:val="24"/>
          <w:szCs w:val="24"/>
        </w:rPr>
        <w:t>Java 1.0: Prvo stabilno izdanje Ja</w:t>
      </w:r>
      <w:r w:rsidR="00EF264D" w:rsidRPr="001A6BC5">
        <w:rPr>
          <w:sz w:val="24"/>
          <w:szCs w:val="24"/>
        </w:rPr>
        <w:t>ve, predstavljeno 1996. godine.</w:t>
      </w:r>
    </w:p>
    <w:p w:rsidR="00EE2D75" w:rsidRPr="001A6BC5" w:rsidRDefault="00EE2D75" w:rsidP="00EF264D">
      <w:pPr>
        <w:pStyle w:val="BodyText"/>
        <w:rPr>
          <w:sz w:val="24"/>
          <w:szCs w:val="24"/>
        </w:rPr>
      </w:pPr>
      <w:r w:rsidRPr="001A6BC5">
        <w:rPr>
          <w:sz w:val="24"/>
          <w:szCs w:val="24"/>
        </w:rPr>
        <w:t>Java 1.1: Uvedeno 1997. godine, ovo izdanje je dodalo podršku z</w:t>
      </w:r>
      <w:r w:rsidR="00EF264D" w:rsidRPr="001A6BC5">
        <w:rPr>
          <w:sz w:val="24"/>
          <w:szCs w:val="24"/>
        </w:rPr>
        <w:t>a unutrašnje klase i JavaBeans.</w:t>
      </w:r>
    </w:p>
    <w:p w:rsidR="00EE2D75" w:rsidRPr="001A6BC5" w:rsidRDefault="00EE2D75" w:rsidP="00AC5217">
      <w:pPr>
        <w:pStyle w:val="BodyText"/>
        <w:rPr>
          <w:sz w:val="24"/>
          <w:szCs w:val="24"/>
        </w:rPr>
      </w:pPr>
      <w:r w:rsidRPr="001A6BC5">
        <w:rPr>
          <w:sz w:val="24"/>
          <w:szCs w:val="24"/>
        </w:rPr>
        <w:lastRenderedPageBreak/>
        <w:t>Java 1.2 (takođe poznat kao Java 2): Uvedeno 1998. godine, ovo izdanje je dodalo podršku za Swing GUI alat, Java imena i interfejs imenika (JNDI) i Java Foundation Cla</w:t>
      </w:r>
      <w:r w:rsidR="00AC5217" w:rsidRPr="001A6BC5">
        <w:rPr>
          <w:sz w:val="24"/>
          <w:szCs w:val="24"/>
        </w:rPr>
        <w:t>sses (JFC).</w:t>
      </w:r>
    </w:p>
    <w:p w:rsidR="00EE2D75" w:rsidRPr="001A6BC5" w:rsidRDefault="00EE2D75" w:rsidP="00146060">
      <w:pPr>
        <w:pStyle w:val="BodyText"/>
        <w:rPr>
          <w:sz w:val="24"/>
          <w:szCs w:val="24"/>
        </w:rPr>
      </w:pPr>
      <w:r w:rsidRPr="001A6BC5">
        <w:rPr>
          <w:sz w:val="24"/>
          <w:szCs w:val="24"/>
        </w:rPr>
        <w:t>Java 1.3: Objavljena 2000. godine, ova verzija je uvela Java Soun</w:t>
      </w:r>
      <w:r w:rsidR="00146060" w:rsidRPr="001A6BC5">
        <w:rPr>
          <w:sz w:val="24"/>
          <w:szCs w:val="24"/>
        </w:rPr>
        <w:t>d API i podršku za HotSpot JVM.</w:t>
      </w:r>
    </w:p>
    <w:p w:rsidR="00EE2D75" w:rsidRPr="001A6BC5" w:rsidRDefault="00EE2D75" w:rsidP="00884B72">
      <w:pPr>
        <w:pStyle w:val="BodyText"/>
        <w:rPr>
          <w:sz w:val="24"/>
          <w:szCs w:val="24"/>
        </w:rPr>
      </w:pPr>
      <w:r w:rsidRPr="001A6BC5">
        <w:rPr>
          <w:sz w:val="24"/>
          <w:szCs w:val="24"/>
        </w:rPr>
        <w:t>Java 1.4: Objavljena 2002. godine, ova verzija je uvela Java Native Interface (JNI), XML obradu sa JAXP-om i regul</w:t>
      </w:r>
      <w:r w:rsidR="00884B72" w:rsidRPr="001A6BC5">
        <w:rPr>
          <w:sz w:val="24"/>
          <w:szCs w:val="24"/>
        </w:rPr>
        <w:t>arne izraze sa Java.util.regex.</w:t>
      </w:r>
    </w:p>
    <w:p w:rsidR="00EE2D75" w:rsidRPr="001A6BC5" w:rsidRDefault="00EE2D75" w:rsidP="00653150">
      <w:pPr>
        <w:pStyle w:val="BodyText"/>
        <w:rPr>
          <w:sz w:val="24"/>
          <w:szCs w:val="24"/>
        </w:rPr>
      </w:pPr>
      <w:r w:rsidRPr="001A6BC5">
        <w:rPr>
          <w:sz w:val="24"/>
          <w:szCs w:val="24"/>
        </w:rPr>
        <w:t>Java 5 (takođe poznat kao Java 1.5): Objavljeno 2004. godine, ovo izdanje je dodalo podršku za generičke karakte</w:t>
      </w:r>
      <w:r w:rsidR="00653150" w:rsidRPr="001A6BC5">
        <w:rPr>
          <w:sz w:val="24"/>
          <w:szCs w:val="24"/>
        </w:rPr>
        <w:t>ristike, napomene i autoboxing.</w:t>
      </w:r>
    </w:p>
    <w:p w:rsidR="00EE2D75" w:rsidRPr="001A6BC5" w:rsidRDefault="00EE2D75" w:rsidP="003978D6">
      <w:pPr>
        <w:pStyle w:val="BodyText"/>
        <w:rPr>
          <w:sz w:val="24"/>
          <w:szCs w:val="24"/>
        </w:rPr>
      </w:pPr>
      <w:r w:rsidRPr="001A6BC5">
        <w:rPr>
          <w:sz w:val="24"/>
          <w:szCs w:val="24"/>
        </w:rPr>
        <w:t>Java 6 (takođe poznat kao Java 1.6): Objavljeno 2006. godine, ovo izdanje je uvelo poboljšanja Java virtuelne mašine (JVM), uključujući podršku za dinami</w:t>
      </w:r>
      <w:r w:rsidR="003978D6" w:rsidRPr="001A6BC5">
        <w:rPr>
          <w:sz w:val="24"/>
          <w:szCs w:val="24"/>
        </w:rPr>
        <w:t>čke jezike i Java Compiler API.</w:t>
      </w:r>
    </w:p>
    <w:p w:rsidR="00EE2D75" w:rsidRPr="001A6BC5" w:rsidRDefault="00EE2D75" w:rsidP="009406A0">
      <w:pPr>
        <w:pStyle w:val="BodyText"/>
        <w:rPr>
          <w:sz w:val="24"/>
          <w:szCs w:val="24"/>
        </w:rPr>
      </w:pPr>
      <w:r w:rsidRPr="001A6BC5">
        <w:rPr>
          <w:sz w:val="24"/>
          <w:szCs w:val="24"/>
        </w:rPr>
        <w:t>Java 7: Objavljena 2011. godine, ova verzija je uvela naredbu try-with-resources, naredbe višestrukog hvatanja i podršk</w:t>
      </w:r>
      <w:r w:rsidR="009406A0" w:rsidRPr="001A6BC5">
        <w:rPr>
          <w:sz w:val="24"/>
          <w:szCs w:val="24"/>
        </w:rPr>
        <w:t>u za nizove u naredbama switch.</w:t>
      </w:r>
    </w:p>
    <w:p w:rsidR="00EE2D75" w:rsidRPr="001A6BC5" w:rsidRDefault="00EE2D75" w:rsidP="00C54423">
      <w:pPr>
        <w:pStyle w:val="BodyText"/>
        <w:rPr>
          <w:sz w:val="24"/>
          <w:szCs w:val="24"/>
        </w:rPr>
      </w:pPr>
      <w:r w:rsidRPr="001A6BC5">
        <w:rPr>
          <w:sz w:val="24"/>
          <w:szCs w:val="24"/>
        </w:rPr>
        <w:t>Java 8: Objavljeno 2014. godine, ovo izdanje je dodalo podršku za lambda izra</w:t>
      </w:r>
      <w:r w:rsidR="00C54423" w:rsidRPr="001A6BC5">
        <w:rPr>
          <w:sz w:val="24"/>
          <w:szCs w:val="24"/>
        </w:rPr>
        <w:t>ze, Stream API i Date/Time API.</w:t>
      </w:r>
    </w:p>
    <w:p w:rsidR="00EE2D75" w:rsidRPr="001A6BC5" w:rsidRDefault="00EE2D75" w:rsidP="00E63DEA">
      <w:pPr>
        <w:pStyle w:val="BodyText"/>
        <w:rPr>
          <w:sz w:val="24"/>
          <w:szCs w:val="24"/>
        </w:rPr>
      </w:pPr>
      <w:r w:rsidRPr="001A6BC5">
        <w:rPr>
          <w:sz w:val="24"/>
          <w:szCs w:val="24"/>
        </w:rPr>
        <w:t>Java 9: Objavljena 2017. godine, ova verzija je uvela Java Platform Module System (JPMS), koji omo</w:t>
      </w:r>
      <w:r w:rsidR="00E63DEA" w:rsidRPr="001A6BC5">
        <w:rPr>
          <w:sz w:val="24"/>
          <w:szCs w:val="24"/>
        </w:rPr>
        <w:t>gućava modularno programiranje.</w:t>
      </w:r>
    </w:p>
    <w:p w:rsidR="00EE2D75" w:rsidRPr="001A6BC5" w:rsidRDefault="00EE2D75" w:rsidP="002F04C0">
      <w:pPr>
        <w:pStyle w:val="BodyText"/>
        <w:rPr>
          <w:sz w:val="24"/>
          <w:szCs w:val="24"/>
        </w:rPr>
      </w:pPr>
      <w:r w:rsidRPr="001A6BC5">
        <w:rPr>
          <w:sz w:val="24"/>
          <w:szCs w:val="24"/>
        </w:rPr>
        <w:t>Java 10: Objavljeno 2018. godine, ovo izdanje je dodalo podršku za zaključivanje tipa lokalne varijable i i</w:t>
      </w:r>
      <w:r w:rsidR="002F04C0" w:rsidRPr="001A6BC5">
        <w:rPr>
          <w:sz w:val="24"/>
          <w:szCs w:val="24"/>
        </w:rPr>
        <w:t>nterfejs za prikupljanje smeća</w:t>
      </w:r>
      <w:r w:rsidR="001F6EA9" w:rsidRPr="001A6BC5">
        <w:rPr>
          <w:sz w:val="24"/>
          <w:szCs w:val="24"/>
        </w:rPr>
        <w:t xml:space="preserve"> (Garbage Collector)</w:t>
      </w:r>
      <w:r w:rsidR="002F04C0" w:rsidRPr="001A6BC5">
        <w:rPr>
          <w:sz w:val="24"/>
          <w:szCs w:val="24"/>
        </w:rPr>
        <w:t>.</w:t>
      </w:r>
    </w:p>
    <w:p w:rsidR="00EE2D75" w:rsidRPr="001A6BC5" w:rsidRDefault="00EE2D75" w:rsidP="00844299">
      <w:pPr>
        <w:pStyle w:val="BodyText"/>
        <w:rPr>
          <w:sz w:val="24"/>
          <w:szCs w:val="24"/>
        </w:rPr>
      </w:pPr>
      <w:r w:rsidRPr="001A6BC5">
        <w:rPr>
          <w:sz w:val="24"/>
          <w:szCs w:val="24"/>
        </w:rPr>
        <w:t>Java 11: Objavljena 2018. godine, ova verzija je uvela podršku za HTTP/2 i predstavila nove standardne karakteristike Java</w:t>
      </w:r>
      <w:r w:rsidR="00844299" w:rsidRPr="001A6BC5">
        <w:rPr>
          <w:sz w:val="24"/>
          <w:szCs w:val="24"/>
        </w:rPr>
        <w:t xml:space="preserve"> Platform Module System (JPMS).</w:t>
      </w:r>
    </w:p>
    <w:p w:rsidR="00EE2D75" w:rsidRPr="001A6BC5" w:rsidRDefault="00EE2D75" w:rsidP="00DE5C2E">
      <w:pPr>
        <w:pStyle w:val="BodyText"/>
        <w:rPr>
          <w:sz w:val="24"/>
          <w:szCs w:val="24"/>
        </w:rPr>
      </w:pPr>
      <w:r w:rsidRPr="001A6BC5">
        <w:rPr>
          <w:sz w:val="24"/>
          <w:szCs w:val="24"/>
        </w:rPr>
        <w:t>Java</w:t>
      </w:r>
      <w:r w:rsidR="00124998" w:rsidRPr="001A6BC5">
        <w:rPr>
          <w:sz w:val="24"/>
          <w:szCs w:val="24"/>
        </w:rPr>
        <w:t xml:space="preserve"> 12, 13, 14, 15, 16 i 17: Izdate</w:t>
      </w:r>
      <w:r w:rsidRPr="001A6BC5">
        <w:rPr>
          <w:sz w:val="24"/>
          <w:szCs w:val="24"/>
        </w:rPr>
        <w:t xml:space="preserve"> 2019, 2020 i 2021, ova izdanja su donijela nove funkcije, poboljšanja i poboljša</w:t>
      </w:r>
      <w:r w:rsidR="00DE5C2E" w:rsidRPr="001A6BC5">
        <w:rPr>
          <w:sz w:val="24"/>
          <w:szCs w:val="24"/>
        </w:rPr>
        <w:t>nja performansi Java platforme.</w:t>
      </w:r>
    </w:p>
    <w:p w:rsidR="00512200" w:rsidRPr="005A60E4" w:rsidRDefault="00DE5C2E" w:rsidP="005A60E4">
      <w:pPr>
        <w:pStyle w:val="BodyText"/>
        <w:rPr>
          <w:sz w:val="24"/>
          <w:szCs w:val="24"/>
        </w:rPr>
      </w:pPr>
      <w:r w:rsidRPr="001A6BC5">
        <w:rPr>
          <w:sz w:val="24"/>
          <w:szCs w:val="24"/>
        </w:rPr>
        <w:t>Kao što možemo zaključiti, s</w:t>
      </w:r>
      <w:r w:rsidR="00EE2D75" w:rsidRPr="001A6BC5">
        <w:rPr>
          <w:sz w:val="24"/>
          <w:szCs w:val="24"/>
        </w:rPr>
        <w:t xml:space="preserve">vako </w:t>
      </w:r>
      <w:r w:rsidRPr="001A6BC5">
        <w:rPr>
          <w:sz w:val="24"/>
          <w:szCs w:val="24"/>
        </w:rPr>
        <w:t>sljedeće</w:t>
      </w:r>
      <w:r w:rsidR="00EE2D75" w:rsidRPr="001A6BC5">
        <w:rPr>
          <w:sz w:val="24"/>
          <w:szCs w:val="24"/>
        </w:rPr>
        <w:t xml:space="preserve"> izdanje Jave donosi </w:t>
      </w:r>
      <w:r w:rsidRPr="001A6BC5">
        <w:rPr>
          <w:sz w:val="24"/>
          <w:szCs w:val="24"/>
        </w:rPr>
        <w:t xml:space="preserve">nam </w:t>
      </w:r>
      <w:r w:rsidR="00EE2D75" w:rsidRPr="001A6BC5">
        <w:rPr>
          <w:sz w:val="24"/>
          <w:szCs w:val="24"/>
        </w:rPr>
        <w:t xml:space="preserve">nove karakteristike, poboljšanja i </w:t>
      </w:r>
      <w:r w:rsidRPr="001A6BC5">
        <w:rPr>
          <w:sz w:val="24"/>
          <w:szCs w:val="24"/>
        </w:rPr>
        <w:t>unapređenja</w:t>
      </w:r>
      <w:r w:rsidR="00A87851" w:rsidRPr="001A6BC5">
        <w:rPr>
          <w:sz w:val="24"/>
          <w:szCs w:val="24"/>
        </w:rPr>
        <w:t xml:space="preserve"> performansi platforme</w:t>
      </w:r>
      <w:r w:rsidR="00EE2D75" w:rsidRPr="001A6BC5">
        <w:rPr>
          <w:sz w:val="24"/>
          <w:szCs w:val="24"/>
        </w:rPr>
        <w:t xml:space="preserve">. </w:t>
      </w:r>
      <w:r w:rsidR="00A87851" w:rsidRPr="001A6BC5">
        <w:rPr>
          <w:sz w:val="24"/>
          <w:szCs w:val="24"/>
        </w:rPr>
        <w:t>Zbog toga se p</w:t>
      </w:r>
      <w:r w:rsidR="00EE2D75" w:rsidRPr="001A6BC5">
        <w:rPr>
          <w:sz w:val="24"/>
          <w:szCs w:val="24"/>
        </w:rPr>
        <w:t>rogrameri ohrabruju da ažuriraju svoje Java instalacije kako bi iskoristili</w:t>
      </w:r>
      <w:r w:rsidR="008909D1" w:rsidRPr="001A6BC5">
        <w:rPr>
          <w:sz w:val="24"/>
          <w:szCs w:val="24"/>
        </w:rPr>
        <w:t xml:space="preserve"> prednosti najnovijih funkcija</w:t>
      </w:r>
      <w:r w:rsidR="00EE2D75" w:rsidRPr="001A6BC5">
        <w:rPr>
          <w:sz w:val="24"/>
          <w:szCs w:val="24"/>
        </w:rPr>
        <w:t>.</w:t>
      </w:r>
    </w:p>
    <w:p w:rsidR="001E5BC3" w:rsidRDefault="001E5BC3" w:rsidP="001E5BC3">
      <w:pPr>
        <w:pStyle w:val="Heading2"/>
      </w:pPr>
      <w:bookmarkStart w:id="17" w:name="_Toc134421169"/>
      <w:r>
        <w:t>Instalacija Jave</w:t>
      </w:r>
      <w:bookmarkEnd w:id="17"/>
    </w:p>
    <w:p w:rsidR="001E5BC3" w:rsidRPr="00512200" w:rsidRDefault="001E5BC3" w:rsidP="001E5BC3"/>
    <w:p w:rsidR="00263A6F" w:rsidRPr="005A60E4" w:rsidRDefault="00263A6F" w:rsidP="005A60E4">
      <w:pPr>
        <w:pStyle w:val="BodyText"/>
        <w:ind w:left="0"/>
        <w:rPr>
          <w:sz w:val="24"/>
          <w:szCs w:val="24"/>
        </w:rPr>
      </w:pPr>
      <w:r w:rsidRPr="006C2298">
        <w:rPr>
          <w:sz w:val="24"/>
          <w:szCs w:val="24"/>
        </w:rPr>
        <w:t>Proces instalacije Jave zavisi od operativnog sistema koji koristimo. U zavisnosti od operativnog sistema, navest ćemo postupak instalacije jave.</w:t>
      </w:r>
    </w:p>
    <w:p w:rsidR="00263A6F" w:rsidRDefault="00263A6F" w:rsidP="00263A6F">
      <w:pPr>
        <w:pStyle w:val="Heading3"/>
      </w:pPr>
      <w:bookmarkStart w:id="18" w:name="_Toc134421170"/>
      <w:r>
        <w:t>Windows</w:t>
      </w:r>
      <w:bookmarkEnd w:id="18"/>
    </w:p>
    <w:p w:rsidR="00263A6F" w:rsidRDefault="00263A6F" w:rsidP="00263A6F">
      <w:pPr>
        <w:pStyle w:val="BodyText"/>
      </w:pPr>
    </w:p>
    <w:p w:rsidR="00263A6F" w:rsidRPr="006C2298" w:rsidRDefault="00263A6F" w:rsidP="00263A6F">
      <w:pPr>
        <w:pStyle w:val="BodyText"/>
        <w:numPr>
          <w:ilvl w:val="0"/>
          <w:numId w:val="26"/>
        </w:numPr>
        <w:rPr>
          <w:sz w:val="24"/>
          <w:szCs w:val="24"/>
        </w:rPr>
      </w:pPr>
      <w:r w:rsidRPr="006C2298">
        <w:rPr>
          <w:sz w:val="24"/>
          <w:szCs w:val="24"/>
        </w:rPr>
        <w:t xml:space="preserve">Idite na službenu Java web stranicu: </w:t>
      </w:r>
      <w:hyperlink r:id="rId17" w:history="1">
        <w:r w:rsidRPr="006C2298">
          <w:rPr>
            <w:rStyle w:val="Hyperlink"/>
            <w:sz w:val="24"/>
            <w:szCs w:val="24"/>
          </w:rPr>
          <w:t>https://www.java.com/en/download/</w:t>
        </w:r>
      </w:hyperlink>
      <w:r w:rsidRPr="006C2298">
        <w:rPr>
          <w:sz w:val="24"/>
          <w:szCs w:val="24"/>
        </w:rPr>
        <w:t xml:space="preserve"> a zatim kliknite na dugme "Download Java".</w:t>
      </w:r>
    </w:p>
    <w:p w:rsidR="00263A6F" w:rsidRPr="006C2298" w:rsidRDefault="00263A6F" w:rsidP="00263A6F">
      <w:pPr>
        <w:pStyle w:val="BodyText"/>
        <w:numPr>
          <w:ilvl w:val="0"/>
          <w:numId w:val="26"/>
        </w:numPr>
        <w:rPr>
          <w:sz w:val="24"/>
          <w:szCs w:val="24"/>
        </w:rPr>
      </w:pPr>
      <w:r w:rsidRPr="006C2298">
        <w:rPr>
          <w:sz w:val="24"/>
          <w:szCs w:val="24"/>
        </w:rPr>
        <w:t xml:space="preserve">Prihvatite ugovor o licenci i </w:t>
      </w:r>
      <w:r w:rsidR="009C1D70" w:rsidRPr="006C2298">
        <w:rPr>
          <w:sz w:val="24"/>
          <w:szCs w:val="24"/>
        </w:rPr>
        <w:t xml:space="preserve">sačuvajte instalaciju aplikacije na </w:t>
      </w:r>
      <w:r w:rsidR="00711938" w:rsidRPr="006C2298">
        <w:rPr>
          <w:sz w:val="24"/>
          <w:szCs w:val="24"/>
        </w:rPr>
        <w:t>određenu lokaciju</w:t>
      </w:r>
      <w:r w:rsidR="009C1D70" w:rsidRPr="006C2298">
        <w:rPr>
          <w:sz w:val="24"/>
          <w:szCs w:val="24"/>
        </w:rPr>
        <w:t xml:space="preserve"> na vašem računaru</w:t>
      </w:r>
      <w:r w:rsidRPr="006C2298">
        <w:rPr>
          <w:sz w:val="24"/>
          <w:szCs w:val="24"/>
        </w:rPr>
        <w:t>.</w:t>
      </w:r>
    </w:p>
    <w:p w:rsidR="00263A6F" w:rsidRPr="006C2298" w:rsidRDefault="00263A6F" w:rsidP="00263A6F">
      <w:pPr>
        <w:pStyle w:val="BodyText"/>
        <w:numPr>
          <w:ilvl w:val="0"/>
          <w:numId w:val="26"/>
        </w:numPr>
        <w:rPr>
          <w:sz w:val="24"/>
          <w:szCs w:val="24"/>
        </w:rPr>
      </w:pPr>
      <w:r w:rsidRPr="006C2298">
        <w:rPr>
          <w:sz w:val="24"/>
          <w:szCs w:val="24"/>
        </w:rPr>
        <w:t xml:space="preserve">Kada se preuzimanje završi, dvaput kliknite na </w:t>
      </w:r>
      <w:r w:rsidR="004340FC" w:rsidRPr="006C2298">
        <w:rPr>
          <w:sz w:val="24"/>
          <w:szCs w:val="24"/>
        </w:rPr>
        <w:t>instalacionu</w:t>
      </w:r>
      <w:r w:rsidRPr="006C2298">
        <w:rPr>
          <w:sz w:val="24"/>
          <w:szCs w:val="24"/>
        </w:rPr>
        <w:t xml:space="preserve"> datoteku i slijedite </w:t>
      </w:r>
      <w:r w:rsidR="004340FC" w:rsidRPr="006C2298">
        <w:rPr>
          <w:sz w:val="24"/>
          <w:szCs w:val="24"/>
        </w:rPr>
        <w:t>uputstva sve dok ne</w:t>
      </w:r>
      <w:r w:rsidRPr="006C2298">
        <w:rPr>
          <w:sz w:val="24"/>
          <w:szCs w:val="24"/>
        </w:rPr>
        <w:t xml:space="preserve"> dovršite instalaciju.</w:t>
      </w:r>
    </w:p>
    <w:p w:rsidR="00263A6F" w:rsidRDefault="00263A6F" w:rsidP="00263A6F">
      <w:pPr>
        <w:pStyle w:val="BodyText"/>
      </w:pPr>
    </w:p>
    <w:p w:rsidR="00263A6F" w:rsidRDefault="001E6267" w:rsidP="001E6267">
      <w:pPr>
        <w:pStyle w:val="Heading3"/>
      </w:pPr>
      <w:bookmarkStart w:id="19" w:name="_Toc134421171"/>
      <w:r>
        <w:t>MacOS</w:t>
      </w:r>
      <w:bookmarkEnd w:id="19"/>
    </w:p>
    <w:p w:rsidR="00263A6F" w:rsidRDefault="00263A6F" w:rsidP="00263A6F">
      <w:pPr>
        <w:pStyle w:val="BodyText"/>
      </w:pPr>
    </w:p>
    <w:p w:rsidR="004854FC" w:rsidRPr="006C2298" w:rsidRDefault="004854FC" w:rsidP="004854FC">
      <w:pPr>
        <w:pStyle w:val="BodyText"/>
        <w:numPr>
          <w:ilvl w:val="0"/>
          <w:numId w:val="27"/>
        </w:numPr>
        <w:rPr>
          <w:sz w:val="24"/>
          <w:szCs w:val="24"/>
        </w:rPr>
      </w:pPr>
      <w:r w:rsidRPr="006C2298">
        <w:rPr>
          <w:sz w:val="24"/>
          <w:szCs w:val="24"/>
        </w:rPr>
        <w:t xml:space="preserve">Idite na službenu Java web stranicu: </w:t>
      </w:r>
      <w:hyperlink r:id="rId18" w:history="1">
        <w:r w:rsidRPr="006C2298">
          <w:rPr>
            <w:rStyle w:val="Hyperlink"/>
            <w:sz w:val="24"/>
            <w:szCs w:val="24"/>
          </w:rPr>
          <w:t>https://www.java.com/en/download/</w:t>
        </w:r>
      </w:hyperlink>
      <w:r w:rsidRPr="006C2298">
        <w:rPr>
          <w:sz w:val="24"/>
          <w:szCs w:val="24"/>
        </w:rPr>
        <w:t xml:space="preserve"> a zatim kliknite na dugme "Download Java".</w:t>
      </w:r>
    </w:p>
    <w:p w:rsidR="001D479F" w:rsidRPr="006C2298" w:rsidRDefault="001D479F" w:rsidP="001D479F">
      <w:pPr>
        <w:pStyle w:val="BodyText"/>
        <w:numPr>
          <w:ilvl w:val="0"/>
          <w:numId w:val="27"/>
        </w:numPr>
        <w:rPr>
          <w:sz w:val="24"/>
          <w:szCs w:val="24"/>
        </w:rPr>
      </w:pPr>
      <w:r w:rsidRPr="006C2298">
        <w:rPr>
          <w:sz w:val="24"/>
          <w:szCs w:val="24"/>
        </w:rPr>
        <w:t>Prihvatite ugovor o licenci i sačuvajte instalaciju aplikacije na određenu lokaciju na vašem računaru.</w:t>
      </w:r>
    </w:p>
    <w:p w:rsidR="001D479F" w:rsidRPr="006C2298" w:rsidRDefault="00263A6F" w:rsidP="00DE5CC0">
      <w:pPr>
        <w:pStyle w:val="BodyText"/>
        <w:numPr>
          <w:ilvl w:val="0"/>
          <w:numId w:val="27"/>
        </w:numPr>
        <w:rPr>
          <w:sz w:val="24"/>
          <w:szCs w:val="24"/>
        </w:rPr>
      </w:pPr>
      <w:r w:rsidRPr="006C2298">
        <w:rPr>
          <w:sz w:val="24"/>
          <w:szCs w:val="24"/>
        </w:rPr>
        <w:t xml:space="preserve">Kada se preuzimanje završi, dvaput kliknite na DMG datoteku i slijedite </w:t>
      </w:r>
      <w:r w:rsidR="001D479F" w:rsidRPr="006C2298">
        <w:rPr>
          <w:sz w:val="24"/>
          <w:szCs w:val="24"/>
        </w:rPr>
        <w:t>uputstva sve dok ne dovršite instalaciju.</w:t>
      </w:r>
    </w:p>
    <w:p w:rsidR="00263A6F" w:rsidRDefault="003B7340" w:rsidP="003B7340">
      <w:pPr>
        <w:pStyle w:val="Heading3"/>
      </w:pPr>
      <w:bookmarkStart w:id="20" w:name="_Toc134421172"/>
      <w:r>
        <w:t>Linux</w:t>
      </w:r>
      <w:bookmarkEnd w:id="20"/>
    </w:p>
    <w:p w:rsidR="00021C23" w:rsidRPr="006C2298" w:rsidRDefault="00DA6D23" w:rsidP="003B7340">
      <w:pPr>
        <w:rPr>
          <w:sz w:val="24"/>
          <w:szCs w:val="24"/>
        </w:rPr>
      </w:pPr>
      <w:r w:rsidRPr="006C2298">
        <w:rPr>
          <w:sz w:val="24"/>
          <w:szCs w:val="24"/>
        </w:rPr>
        <w:t>Postupak instalacije Jave na Linux operativni sistem se razlikuje u zavisnosti od toga koju distribuciju Linuxa koristite. U slučaju da koristiti Ubuntu evo koraka koje trebate slijediti</w:t>
      </w:r>
      <w:r w:rsidR="00021C23" w:rsidRPr="006C2298">
        <w:rPr>
          <w:sz w:val="24"/>
          <w:szCs w:val="24"/>
        </w:rPr>
        <w:t>:</w:t>
      </w:r>
    </w:p>
    <w:p w:rsidR="00021C23" w:rsidRDefault="00021C23" w:rsidP="003B7340"/>
    <w:p w:rsidR="00021C23" w:rsidRPr="006C2298" w:rsidRDefault="00021C23" w:rsidP="00021C23">
      <w:pPr>
        <w:pStyle w:val="BodyText"/>
        <w:numPr>
          <w:ilvl w:val="0"/>
          <w:numId w:val="30"/>
        </w:numPr>
        <w:rPr>
          <w:sz w:val="24"/>
          <w:szCs w:val="24"/>
        </w:rPr>
      </w:pPr>
      <w:r w:rsidRPr="006C2298">
        <w:rPr>
          <w:sz w:val="24"/>
          <w:szCs w:val="24"/>
        </w:rPr>
        <w:t>Otvorite prozor terminala i unesite sljedeću komandu kako biste ažurirali listu paketa:</w:t>
      </w:r>
    </w:p>
    <w:p w:rsidR="00021C23" w:rsidRDefault="00021C23" w:rsidP="00021C23">
      <w:pPr>
        <w:pStyle w:val="BodyText"/>
        <w:ind w:left="1080"/>
      </w:pPr>
      <w:r>
        <w:rPr>
          <w:noProof/>
        </w:rPr>
        <w:drawing>
          <wp:inline distT="0" distB="0" distL="0" distR="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19">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rsidR="006734E7" w:rsidRPr="006C2298" w:rsidRDefault="006734E7" w:rsidP="006734E7">
      <w:pPr>
        <w:pStyle w:val="BodyText"/>
        <w:numPr>
          <w:ilvl w:val="0"/>
          <w:numId w:val="30"/>
        </w:numPr>
        <w:rPr>
          <w:sz w:val="24"/>
          <w:szCs w:val="24"/>
        </w:rPr>
      </w:pPr>
      <w:r w:rsidRPr="006C2298">
        <w:rPr>
          <w:sz w:val="24"/>
          <w:szCs w:val="24"/>
        </w:rPr>
        <w:t>Unesite sljedeću komandu kako biste instalirali Javu:</w:t>
      </w:r>
    </w:p>
    <w:p w:rsidR="005529B9" w:rsidRDefault="005529B9" w:rsidP="005529B9">
      <w:pPr>
        <w:pStyle w:val="BodyText"/>
        <w:ind w:left="1080"/>
      </w:pPr>
      <w:r>
        <w:rPr>
          <w:noProof/>
        </w:rPr>
        <w:drawing>
          <wp:inline distT="0" distB="0" distL="0" distR="0">
            <wp:extent cx="5943600"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90220"/>
                    </a:xfrm>
                    <a:prstGeom prst="rect">
                      <a:avLst/>
                    </a:prstGeom>
                  </pic:spPr>
                </pic:pic>
              </a:graphicData>
            </a:graphic>
          </wp:inline>
        </w:drawing>
      </w:r>
    </w:p>
    <w:p w:rsidR="00021C23" w:rsidRPr="006C2298" w:rsidRDefault="00C00022" w:rsidP="006C2298">
      <w:pPr>
        <w:pStyle w:val="BodyText"/>
        <w:ind w:left="1065"/>
        <w:rPr>
          <w:sz w:val="24"/>
          <w:szCs w:val="24"/>
        </w:rPr>
      </w:pPr>
      <w:r w:rsidRPr="006C2298">
        <w:rPr>
          <w:sz w:val="24"/>
          <w:szCs w:val="24"/>
        </w:rPr>
        <w:t>(Ovo će komanda instalirati podrazumevanu verziju Jave koja je dostupna u skladišku Ubuntu paketa.)</w:t>
      </w:r>
    </w:p>
    <w:p w:rsidR="00C00022" w:rsidRPr="006C2298" w:rsidRDefault="00C00022" w:rsidP="00C00022">
      <w:pPr>
        <w:pStyle w:val="BodyText"/>
        <w:numPr>
          <w:ilvl w:val="0"/>
          <w:numId w:val="30"/>
        </w:numPr>
        <w:rPr>
          <w:sz w:val="24"/>
          <w:szCs w:val="24"/>
        </w:rPr>
      </w:pPr>
      <w:r w:rsidRPr="006C2298">
        <w:rPr>
          <w:sz w:val="24"/>
          <w:szCs w:val="24"/>
        </w:rPr>
        <w:t>Provjerite koju verziju Jave ste upravu instalirali, tj. Koji verziju sada posjedujete:</w:t>
      </w:r>
    </w:p>
    <w:p w:rsidR="00C00022" w:rsidRDefault="00C00022" w:rsidP="00C00022">
      <w:pPr>
        <w:pStyle w:val="BodyText"/>
        <w:ind w:left="1080"/>
      </w:pPr>
      <w:r>
        <w:rPr>
          <w:noProof/>
        </w:rPr>
        <w:drawing>
          <wp:inline distT="0" distB="0" distL="0" distR="0">
            <wp:extent cx="5943600"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rsidR="00021C23" w:rsidRDefault="00021C23" w:rsidP="00021C23">
      <w:pPr>
        <w:pStyle w:val="BodyText"/>
      </w:pPr>
    </w:p>
    <w:p w:rsidR="001E5BC3" w:rsidRDefault="001E5BC3" w:rsidP="001E5BC3">
      <w:pPr>
        <w:pStyle w:val="Heading2"/>
      </w:pPr>
      <w:bookmarkStart w:id="21" w:name="_Toc134421173"/>
      <w:r>
        <w:t>Biblioteke</w:t>
      </w:r>
      <w:bookmarkEnd w:id="21"/>
    </w:p>
    <w:p w:rsidR="001E5BC3" w:rsidRPr="00512200" w:rsidRDefault="001E5BC3" w:rsidP="001E5BC3"/>
    <w:p w:rsidR="001E5BC3" w:rsidRDefault="001E5BC3" w:rsidP="001E5BC3">
      <w:pPr>
        <w:pStyle w:val="InfoBlue"/>
      </w:pPr>
      <w:r>
        <w:t>[bla, bla, bla]</w:t>
      </w:r>
    </w:p>
    <w:p w:rsidR="004B54FE" w:rsidRDefault="004B54FE" w:rsidP="004B54FE">
      <w:pPr>
        <w:pStyle w:val="BodyText"/>
      </w:pPr>
    </w:p>
    <w:p w:rsidR="006A38E7" w:rsidRPr="004B54FE" w:rsidRDefault="006A38E7" w:rsidP="004B54FE">
      <w:pPr>
        <w:pStyle w:val="BodyText"/>
      </w:pPr>
    </w:p>
    <w:p w:rsidR="00415DE6" w:rsidRDefault="000201B3">
      <w:pPr>
        <w:pStyle w:val="Heading1"/>
        <w:keepLines/>
        <w:widowControl/>
      </w:pPr>
      <w:bookmarkStart w:id="22" w:name="_Toc134421174"/>
      <w:r>
        <w:t>Sortiranje</w:t>
      </w:r>
      <w:bookmarkEnd w:id="22"/>
    </w:p>
    <w:p w:rsidR="000201B3" w:rsidRPr="000201B3" w:rsidRDefault="000201B3" w:rsidP="000201B3"/>
    <w:p w:rsidR="00415DE6" w:rsidRDefault="007621CA">
      <w:pPr>
        <w:pStyle w:val="InfoBlue"/>
        <w:keepLines/>
        <w:widowControl/>
      </w:pPr>
      <w:r>
        <w:t>[</w:t>
      </w:r>
      <w:r w:rsidR="000201B3">
        <w:t>Uopšteno o sortiranju</w:t>
      </w:r>
      <w:r>
        <w:t>.</w:t>
      </w:r>
      <w:r w:rsidR="000201B3">
        <w:t xml:space="preserve"> Zašto nam treba</w:t>
      </w:r>
      <w:r>
        <w:t>]</w:t>
      </w:r>
    </w:p>
    <w:p w:rsidR="00474C17" w:rsidRPr="00970A5D" w:rsidRDefault="005D110B" w:rsidP="005D110B">
      <w:pPr>
        <w:pStyle w:val="BodyText"/>
        <w:ind w:left="0"/>
        <w:rPr>
          <w:sz w:val="24"/>
          <w:szCs w:val="24"/>
        </w:rPr>
      </w:pPr>
      <w:r w:rsidRPr="00970A5D">
        <w:rPr>
          <w:sz w:val="24"/>
          <w:szCs w:val="24"/>
        </w:rPr>
        <w:lastRenderedPageBreak/>
        <w:t xml:space="preserve">Sortiranje je proces premještanja podataka u rastućem ili opadajućem redoslijedu, kako bismo ih razvrstali i na određeni način uredili. </w:t>
      </w:r>
      <w:r w:rsidR="00474C17" w:rsidRPr="00970A5D">
        <w:rPr>
          <w:sz w:val="24"/>
          <w:szCs w:val="24"/>
        </w:rPr>
        <w:t>Možemo reći i da je sortiranje proces raspoređivanja podataka u smislenom redoslijed kako bis</w:t>
      </w:r>
      <w:r w:rsidR="004A5CD3" w:rsidRPr="00970A5D">
        <w:rPr>
          <w:sz w:val="24"/>
          <w:szCs w:val="24"/>
        </w:rPr>
        <w:t>mo</w:t>
      </w:r>
      <w:r w:rsidR="00474C17" w:rsidRPr="00970A5D">
        <w:rPr>
          <w:sz w:val="24"/>
          <w:szCs w:val="24"/>
        </w:rPr>
        <w:t xml:space="preserve"> ih mogli </w:t>
      </w:r>
      <w:r w:rsidR="004A5CD3" w:rsidRPr="00970A5D">
        <w:rPr>
          <w:sz w:val="24"/>
          <w:szCs w:val="24"/>
        </w:rPr>
        <w:t xml:space="preserve">kasnije </w:t>
      </w:r>
      <w:r w:rsidR="00474C17" w:rsidRPr="00970A5D">
        <w:rPr>
          <w:sz w:val="24"/>
          <w:szCs w:val="24"/>
        </w:rPr>
        <w:t>efikasnije</w:t>
      </w:r>
      <w:r w:rsidR="004A5CD3" w:rsidRPr="00970A5D">
        <w:rPr>
          <w:sz w:val="24"/>
          <w:szCs w:val="24"/>
        </w:rPr>
        <w:t xml:space="preserve"> i lakše</w:t>
      </w:r>
      <w:r w:rsidR="00474C17" w:rsidRPr="00970A5D">
        <w:rPr>
          <w:sz w:val="24"/>
          <w:szCs w:val="24"/>
        </w:rPr>
        <w:t xml:space="preserve"> analizirati.</w:t>
      </w:r>
      <w:r w:rsidR="006944F9" w:rsidRPr="00970A5D">
        <w:rPr>
          <w:sz w:val="24"/>
          <w:szCs w:val="24"/>
        </w:rPr>
        <w:t xml:space="preserve"> Sortiranje </w:t>
      </w:r>
      <w:r w:rsidR="00B16882" w:rsidRPr="00970A5D">
        <w:rPr>
          <w:sz w:val="24"/>
          <w:szCs w:val="24"/>
        </w:rPr>
        <w:t>su najčešća u abecednom ili numeričkom obliku</w:t>
      </w:r>
      <w:r w:rsidR="006944F9" w:rsidRPr="00970A5D">
        <w:rPr>
          <w:sz w:val="24"/>
          <w:szCs w:val="24"/>
        </w:rPr>
        <w:t xml:space="preserve"> (A-Z ili Z-A; 1-9 ili 9-1).</w:t>
      </w:r>
    </w:p>
    <w:p w:rsidR="005D110B" w:rsidRPr="00970A5D" w:rsidRDefault="005D110B" w:rsidP="005D110B">
      <w:pPr>
        <w:pStyle w:val="BodyText"/>
        <w:ind w:left="0"/>
        <w:rPr>
          <w:sz w:val="24"/>
          <w:szCs w:val="24"/>
        </w:rPr>
      </w:pPr>
      <w:r w:rsidRPr="00970A5D">
        <w:rPr>
          <w:sz w:val="24"/>
          <w:szCs w:val="24"/>
        </w:rPr>
        <w:t xml:space="preserve">Postoji nekoliko </w:t>
      </w:r>
      <w:r w:rsidR="007F0930" w:rsidRPr="00970A5D">
        <w:rPr>
          <w:sz w:val="24"/>
          <w:szCs w:val="24"/>
        </w:rPr>
        <w:t>popularnih algoritama za sortiranje kao što su: bubble sort, selection sort,</w:t>
      </w:r>
      <w:r w:rsidR="00780C56" w:rsidRPr="00970A5D">
        <w:rPr>
          <w:sz w:val="24"/>
          <w:szCs w:val="24"/>
        </w:rPr>
        <w:t xml:space="preserve"> insertion sort,</w:t>
      </w:r>
      <w:r w:rsidR="007F0930" w:rsidRPr="00970A5D">
        <w:rPr>
          <w:sz w:val="24"/>
          <w:szCs w:val="24"/>
        </w:rPr>
        <w:t xml:space="preserve"> merge sort i quic</w:t>
      </w:r>
      <w:r w:rsidR="005A60E4">
        <w:rPr>
          <w:sz w:val="24"/>
          <w:szCs w:val="24"/>
        </w:rPr>
        <w:t xml:space="preserve"> s</w:t>
      </w:r>
      <w:r w:rsidR="007F0930" w:rsidRPr="00970A5D">
        <w:rPr>
          <w:sz w:val="24"/>
          <w:szCs w:val="24"/>
        </w:rPr>
        <w:t>ort.</w:t>
      </w:r>
      <w:r w:rsidRPr="00970A5D">
        <w:rPr>
          <w:sz w:val="24"/>
          <w:szCs w:val="24"/>
        </w:rPr>
        <w:t xml:space="preserve"> </w:t>
      </w:r>
    </w:p>
    <w:p w:rsidR="000201B3" w:rsidRPr="000201B3" w:rsidRDefault="000201B3" w:rsidP="000201B3">
      <w:pPr>
        <w:pStyle w:val="BodyText"/>
      </w:pPr>
    </w:p>
    <w:p w:rsidR="000201B3" w:rsidRPr="000201B3" w:rsidRDefault="000201B3" w:rsidP="000201B3">
      <w:pPr>
        <w:pStyle w:val="Heading2"/>
      </w:pPr>
      <w:bookmarkStart w:id="23" w:name="_Toc134421175"/>
      <w:r>
        <w:t>Algoritmi sortiranja</w:t>
      </w:r>
      <w:bookmarkEnd w:id="23"/>
    </w:p>
    <w:p w:rsidR="000201B3" w:rsidRDefault="000201B3" w:rsidP="000201B3">
      <w:pPr>
        <w:pStyle w:val="InfoBlue"/>
        <w:keepLines/>
        <w:widowControl/>
      </w:pPr>
      <w:r>
        <w:t>[O algoritmima sortiranja koji sve postoje]</w:t>
      </w:r>
    </w:p>
    <w:p w:rsidR="000F34D8" w:rsidRDefault="004C5B87" w:rsidP="00CE3F3D">
      <w:pPr>
        <w:pStyle w:val="BodyText"/>
        <w:ind w:left="0"/>
        <w:rPr>
          <w:sz w:val="24"/>
          <w:szCs w:val="24"/>
        </w:rPr>
      </w:pPr>
      <w:r w:rsidRPr="004C5B87">
        <w:rPr>
          <w:sz w:val="24"/>
          <w:szCs w:val="24"/>
        </w:rPr>
        <w:t xml:space="preserve">Algoritmi za sortiranje su </w:t>
      </w:r>
      <w:r>
        <w:rPr>
          <w:sz w:val="24"/>
          <w:szCs w:val="24"/>
        </w:rPr>
        <w:t>osnovni</w:t>
      </w:r>
      <w:r w:rsidRPr="004C5B87">
        <w:rPr>
          <w:sz w:val="24"/>
          <w:szCs w:val="24"/>
        </w:rPr>
        <w:t xml:space="preserve"> koncept računarske nauke i intenzivno se koriste u m</w:t>
      </w:r>
      <w:r>
        <w:rPr>
          <w:sz w:val="24"/>
          <w:szCs w:val="24"/>
        </w:rPr>
        <w:t>nogim različitim aplikacijama. Možemo reći da je a</w:t>
      </w:r>
      <w:r w:rsidRPr="004C5B87">
        <w:rPr>
          <w:sz w:val="24"/>
          <w:szCs w:val="24"/>
        </w:rPr>
        <w:t xml:space="preserve">lgoritam za sortiranje je </w:t>
      </w:r>
      <w:r>
        <w:rPr>
          <w:sz w:val="24"/>
          <w:szCs w:val="24"/>
        </w:rPr>
        <w:t xml:space="preserve">zapravo </w:t>
      </w:r>
      <w:r w:rsidRPr="004C5B87">
        <w:rPr>
          <w:sz w:val="24"/>
          <w:szCs w:val="24"/>
        </w:rPr>
        <w:t xml:space="preserve">algoritam koji elemente liste postavlja </w:t>
      </w:r>
      <w:r>
        <w:rPr>
          <w:sz w:val="24"/>
          <w:szCs w:val="24"/>
        </w:rPr>
        <w:t>u određenom redoslijedu, u zavisnosti od toga šta se traži u datom kontekstu</w:t>
      </w:r>
      <w:r w:rsidRPr="004C5B87">
        <w:rPr>
          <w:sz w:val="24"/>
          <w:szCs w:val="24"/>
        </w:rPr>
        <w:t xml:space="preserve">. Postoji mnogo različitih algoritama za sortiranje, od kojih svaki ima svoje prednosti i </w:t>
      </w:r>
      <w:r>
        <w:rPr>
          <w:sz w:val="24"/>
          <w:szCs w:val="24"/>
        </w:rPr>
        <w:t>nedostatke</w:t>
      </w:r>
      <w:r w:rsidRPr="004C5B87">
        <w:rPr>
          <w:sz w:val="24"/>
          <w:szCs w:val="24"/>
        </w:rPr>
        <w:t>, a</w:t>
      </w:r>
      <w:r>
        <w:rPr>
          <w:sz w:val="24"/>
          <w:szCs w:val="24"/>
        </w:rPr>
        <w:t xml:space="preserve"> koji ćemo algoritam izabrati to </w:t>
      </w:r>
      <w:r w:rsidRPr="004C5B87">
        <w:rPr>
          <w:sz w:val="24"/>
          <w:szCs w:val="24"/>
        </w:rPr>
        <w:t xml:space="preserve">ovisi o specifičnom slučaju </w:t>
      </w:r>
      <w:r>
        <w:rPr>
          <w:sz w:val="24"/>
          <w:szCs w:val="24"/>
        </w:rPr>
        <w:t>korištenja</w:t>
      </w:r>
      <w:r w:rsidR="000F34D8">
        <w:rPr>
          <w:sz w:val="24"/>
          <w:szCs w:val="24"/>
        </w:rPr>
        <w:t>.</w:t>
      </w:r>
    </w:p>
    <w:p w:rsidR="000F34D8" w:rsidRDefault="000F34D8" w:rsidP="00CE3F3D">
      <w:pPr>
        <w:pStyle w:val="BodyText"/>
        <w:ind w:left="0"/>
        <w:rPr>
          <w:sz w:val="24"/>
          <w:szCs w:val="24"/>
        </w:rPr>
      </w:pPr>
      <w:r w:rsidRPr="000F34D8">
        <w:rPr>
          <w:sz w:val="24"/>
          <w:szCs w:val="24"/>
        </w:rPr>
        <w:t xml:space="preserve">Algoritmi za sortiranje se mogu </w:t>
      </w:r>
      <w:r>
        <w:rPr>
          <w:sz w:val="24"/>
          <w:szCs w:val="24"/>
        </w:rPr>
        <w:t>podjeliti</w:t>
      </w:r>
      <w:r w:rsidRPr="000F34D8">
        <w:rPr>
          <w:sz w:val="24"/>
          <w:szCs w:val="24"/>
        </w:rPr>
        <w:t xml:space="preserve"> na osnovu njihove vremenske i prostorne složenosti, što određuje koliko su efikasni u pogledu upotrebe vremena i memorije. Neki algoritmi su više prikladni za određene tipove podataka ili veličine, pa je važno odabrati pra</w:t>
      </w:r>
      <w:r>
        <w:rPr>
          <w:sz w:val="24"/>
          <w:szCs w:val="24"/>
        </w:rPr>
        <w:t>vi algoritam za zadatak koji rješavamo</w:t>
      </w:r>
      <w:r w:rsidRPr="000F34D8">
        <w:rPr>
          <w:sz w:val="24"/>
          <w:szCs w:val="24"/>
        </w:rPr>
        <w:t>.</w:t>
      </w:r>
    </w:p>
    <w:p w:rsidR="00BF04AC" w:rsidRDefault="002A3CA5" w:rsidP="00CE3F3D">
      <w:pPr>
        <w:pStyle w:val="BodyText"/>
        <w:ind w:left="0"/>
        <w:rPr>
          <w:sz w:val="24"/>
          <w:szCs w:val="24"/>
        </w:rPr>
      </w:pPr>
      <w:r>
        <w:rPr>
          <w:sz w:val="24"/>
          <w:szCs w:val="24"/>
        </w:rPr>
        <w:t>U ovome djelu, obradit ćemo pet algoritama sortiranja</w:t>
      </w:r>
      <w:r w:rsidR="00900BB5">
        <w:rPr>
          <w:sz w:val="24"/>
          <w:szCs w:val="24"/>
        </w:rPr>
        <w:t>, a to su</w:t>
      </w:r>
      <w:r>
        <w:rPr>
          <w:sz w:val="24"/>
          <w:szCs w:val="24"/>
        </w:rPr>
        <w:t xml:space="preserve">: </w:t>
      </w:r>
    </w:p>
    <w:p w:rsidR="00BF04AC" w:rsidRDefault="002A3CA5" w:rsidP="00BF04AC">
      <w:pPr>
        <w:pStyle w:val="BodyText"/>
        <w:numPr>
          <w:ilvl w:val="0"/>
          <w:numId w:val="32"/>
        </w:numPr>
        <w:spacing w:after="40"/>
        <w:rPr>
          <w:sz w:val="24"/>
          <w:szCs w:val="24"/>
        </w:rPr>
      </w:pPr>
      <w:r>
        <w:rPr>
          <w:sz w:val="24"/>
          <w:szCs w:val="24"/>
        </w:rPr>
        <w:t xml:space="preserve">insertion sort, </w:t>
      </w:r>
    </w:p>
    <w:p w:rsidR="00BF04AC" w:rsidRDefault="002A3CA5" w:rsidP="00BF04AC">
      <w:pPr>
        <w:pStyle w:val="BodyText"/>
        <w:numPr>
          <w:ilvl w:val="0"/>
          <w:numId w:val="32"/>
        </w:numPr>
        <w:spacing w:after="40"/>
        <w:rPr>
          <w:sz w:val="24"/>
          <w:szCs w:val="24"/>
        </w:rPr>
      </w:pPr>
      <w:r>
        <w:rPr>
          <w:sz w:val="24"/>
          <w:szCs w:val="24"/>
        </w:rPr>
        <w:t xml:space="preserve">selection sort, </w:t>
      </w:r>
    </w:p>
    <w:p w:rsidR="00BF04AC" w:rsidRDefault="002A3CA5" w:rsidP="00BF04AC">
      <w:pPr>
        <w:pStyle w:val="BodyText"/>
        <w:numPr>
          <w:ilvl w:val="0"/>
          <w:numId w:val="32"/>
        </w:numPr>
        <w:spacing w:after="40"/>
        <w:rPr>
          <w:sz w:val="24"/>
          <w:szCs w:val="24"/>
        </w:rPr>
      </w:pPr>
      <w:r>
        <w:rPr>
          <w:sz w:val="24"/>
          <w:szCs w:val="24"/>
        </w:rPr>
        <w:t xml:space="preserve">bubble sort, </w:t>
      </w:r>
    </w:p>
    <w:p w:rsidR="00BF04AC" w:rsidRDefault="002A3CA5" w:rsidP="00BF04AC">
      <w:pPr>
        <w:pStyle w:val="BodyText"/>
        <w:numPr>
          <w:ilvl w:val="0"/>
          <w:numId w:val="32"/>
        </w:numPr>
        <w:spacing w:after="40"/>
        <w:rPr>
          <w:sz w:val="24"/>
          <w:szCs w:val="24"/>
        </w:rPr>
      </w:pPr>
      <w:r>
        <w:rPr>
          <w:sz w:val="24"/>
          <w:szCs w:val="24"/>
        </w:rPr>
        <w:t>merge sort</w:t>
      </w:r>
    </w:p>
    <w:p w:rsidR="00046EA7" w:rsidRPr="005A60E4" w:rsidRDefault="002A3CA5" w:rsidP="005A60E4">
      <w:pPr>
        <w:pStyle w:val="BodyText"/>
        <w:numPr>
          <w:ilvl w:val="0"/>
          <w:numId w:val="32"/>
        </w:numPr>
        <w:spacing w:after="40"/>
        <w:rPr>
          <w:sz w:val="24"/>
          <w:szCs w:val="24"/>
        </w:rPr>
      </w:pPr>
      <w:r>
        <w:rPr>
          <w:sz w:val="24"/>
          <w:szCs w:val="24"/>
        </w:rPr>
        <w:t>quick sort</w:t>
      </w:r>
    </w:p>
    <w:p w:rsidR="0066635D" w:rsidRPr="00706766" w:rsidRDefault="0066635D" w:rsidP="00484F96">
      <w:pPr>
        <w:pStyle w:val="Heading3"/>
      </w:pPr>
      <w:bookmarkStart w:id="24" w:name="_Toc134421176"/>
      <w:r w:rsidRPr="00706766">
        <w:t>Insertion sort</w:t>
      </w:r>
      <w:bookmarkEnd w:id="24"/>
    </w:p>
    <w:p w:rsidR="0066635D" w:rsidRPr="00970A5D" w:rsidRDefault="0066635D" w:rsidP="0066635D">
      <w:pPr>
        <w:rPr>
          <w:sz w:val="24"/>
          <w:szCs w:val="24"/>
        </w:rPr>
      </w:pPr>
      <w:r w:rsidRPr="00970A5D">
        <w:rPr>
          <w:sz w:val="24"/>
          <w:szCs w:val="24"/>
        </w:rPr>
        <w:t>Sortiranje umetanjem (eng. Insertion sort) je jednostavan algoritam za sortiranje</w:t>
      </w:r>
      <w:r w:rsidR="00687700" w:rsidRPr="00970A5D">
        <w:rPr>
          <w:sz w:val="24"/>
          <w:szCs w:val="24"/>
        </w:rPr>
        <w:t>, koji radi kre</w:t>
      </w:r>
      <w:r w:rsidR="00687700" w:rsidRPr="00970A5D">
        <w:rPr>
          <w:sz w:val="24"/>
          <w:szCs w:val="24"/>
          <w:lang w:val="bs-Latn-BA"/>
        </w:rPr>
        <w:t>ćući se kroz</w:t>
      </w:r>
      <w:r w:rsidR="00687700" w:rsidRPr="00970A5D">
        <w:rPr>
          <w:sz w:val="24"/>
          <w:szCs w:val="24"/>
        </w:rPr>
        <w:t xml:space="preserve"> niz s lijeva na desno, postepeno izgrađujući sortirani dio niza. U svakoj iteraciji, algoritam uzima sljedeći nesortirani element i ubacuje ga na ispravnu poziciju u sortiranom dijelu niza</w:t>
      </w:r>
      <w:r w:rsidRPr="00970A5D">
        <w:rPr>
          <w:sz w:val="24"/>
          <w:szCs w:val="24"/>
        </w:rPr>
        <w:t xml:space="preserve">. Niz je podijeljen na </w:t>
      </w:r>
      <w:r w:rsidR="00687700" w:rsidRPr="00970A5D">
        <w:rPr>
          <w:sz w:val="24"/>
          <w:szCs w:val="24"/>
        </w:rPr>
        <w:t>sortirani</w:t>
      </w:r>
      <w:r w:rsidRPr="00970A5D">
        <w:rPr>
          <w:sz w:val="24"/>
          <w:szCs w:val="24"/>
        </w:rPr>
        <w:t xml:space="preserve"> i ne</w:t>
      </w:r>
      <w:r w:rsidR="00687700" w:rsidRPr="00970A5D">
        <w:rPr>
          <w:sz w:val="24"/>
          <w:szCs w:val="24"/>
        </w:rPr>
        <w:t>sortiran</w:t>
      </w:r>
      <w:r w:rsidRPr="00970A5D">
        <w:rPr>
          <w:sz w:val="24"/>
          <w:szCs w:val="24"/>
        </w:rPr>
        <w:t xml:space="preserve">i dio. Vrijednosti iz </w:t>
      </w:r>
      <w:r w:rsidR="007D7747" w:rsidRPr="00970A5D">
        <w:rPr>
          <w:sz w:val="24"/>
          <w:szCs w:val="24"/>
        </w:rPr>
        <w:t>nesortiranog</w:t>
      </w:r>
      <w:r w:rsidRPr="00970A5D">
        <w:rPr>
          <w:sz w:val="24"/>
          <w:szCs w:val="24"/>
        </w:rPr>
        <w:t xml:space="preserve"> dijela se biraju i postavljaju na ispravan položaj u </w:t>
      </w:r>
      <w:r w:rsidR="007D7747" w:rsidRPr="00970A5D">
        <w:rPr>
          <w:sz w:val="24"/>
          <w:szCs w:val="24"/>
        </w:rPr>
        <w:t>sortirani</w:t>
      </w:r>
      <w:r w:rsidRPr="00970A5D">
        <w:rPr>
          <w:sz w:val="24"/>
          <w:szCs w:val="24"/>
        </w:rPr>
        <w:t xml:space="preserve"> </w:t>
      </w:r>
      <w:r w:rsidR="007D7747" w:rsidRPr="00970A5D">
        <w:rPr>
          <w:sz w:val="24"/>
          <w:szCs w:val="24"/>
        </w:rPr>
        <w:t>dio</w:t>
      </w:r>
      <w:r w:rsidRPr="00970A5D">
        <w:rPr>
          <w:sz w:val="24"/>
          <w:szCs w:val="24"/>
        </w:rPr>
        <w:t xml:space="preserve">. </w:t>
      </w:r>
    </w:p>
    <w:p w:rsidR="00F5547C" w:rsidRPr="00970A5D" w:rsidRDefault="00F5547C" w:rsidP="0066635D">
      <w:pPr>
        <w:rPr>
          <w:sz w:val="24"/>
          <w:szCs w:val="24"/>
        </w:rPr>
      </w:pPr>
    </w:p>
    <w:p w:rsidR="00F5547C" w:rsidRPr="00970A5D" w:rsidRDefault="00F5547C" w:rsidP="0066635D">
      <w:pPr>
        <w:rPr>
          <w:sz w:val="24"/>
          <w:szCs w:val="24"/>
        </w:rPr>
      </w:pPr>
      <w:r w:rsidRPr="00970A5D">
        <w:rPr>
          <w:sz w:val="24"/>
          <w:szCs w:val="24"/>
        </w:rPr>
        <w:t xml:space="preserve">Sortiranje umetanjem ima najgori slučaj vremenske složenosti od O(n^2), ali može biti vrlo efikasno kada su upitanju mali nizovi ili već djelimično sortirani nizovi. Također </w:t>
      </w:r>
      <w:r w:rsidR="009B49D4" w:rsidRPr="00970A5D">
        <w:rPr>
          <w:sz w:val="24"/>
          <w:szCs w:val="24"/>
        </w:rPr>
        <w:t>jedna od njegovih</w:t>
      </w:r>
      <w:r w:rsidRPr="00970A5D">
        <w:rPr>
          <w:sz w:val="24"/>
          <w:szCs w:val="24"/>
        </w:rPr>
        <w:t xml:space="preserve"> prednost</w:t>
      </w:r>
      <w:r w:rsidR="009B49D4" w:rsidRPr="00970A5D">
        <w:rPr>
          <w:sz w:val="24"/>
          <w:szCs w:val="24"/>
        </w:rPr>
        <w:t>i je to</w:t>
      </w:r>
      <w:r w:rsidRPr="00970A5D">
        <w:rPr>
          <w:sz w:val="24"/>
          <w:szCs w:val="24"/>
        </w:rPr>
        <w:t xml:space="preserve"> što je </w:t>
      </w:r>
      <w:r w:rsidR="009B49D4" w:rsidRPr="00970A5D">
        <w:rPr>
          <w:sz w:val="24"/>
          <w:szCs w:val="24"/>
        </w:rPr>
        <w:t xml:space="preserve">ovo </w:t>
      </w:r>
      <w:r w:rsidRPr="00970A5D">
        <w:rPr>
          <w:sz w:val="24"/>
          <w:szCs w:val="24"/>
        </w:rPr>
        <w:t xml:space="preserve">algoritam za sortiranje </w:t>
      </w:r>
      <w:r w:rsidR="009B49D4" w:rsidRPr="00970A5D">
        <w:rPr>
          <w:sz w:val="24"/>
          <w:szCs w:val="24"/>
        </w:rPr>
        <w:t>u</w:t>
      </w:r>
      <w:r w:rsidRPr="00970A5D">
        <w:rPr>
          <w:sz w:val="24"/>
          <w:szCs w:val="24"/>
        </w:rPr>
        <w:t xml:space="preserve"> mjestu, što znači da sortira ulazni niz</w:t>
      </w:r>
      <w:r w:rsidR="009B49D4" w:rsidRPr="00970A5D">
        <w:rPr>
          <w:sz w:val="24"/>
          <w:szCs w:val="24"/>
        </w:rPr>
        <w:t>,</w:t>
      </w:r>
      <w:r w:rsidRPr="00970A5D">
        <w:rPr>
          <w:sz w:val="24"/>
          <w:szCs w:val="24"/>
        </w:rPr>
        <w:t xml:space="preserve"> </w:t>
      </w:r>
      <w:r w:rsidR="009B49D4" w:rsidRPr="00970A5D">
        <w:rPr>
          <w:sz w:val="24"/>
          <w:szCs w:val="24"/>
        </w:rPr>
        <w:t>tu gdje se nalazi,</w:t>
      </w:r>
      <w:r w:rsidRPr="00970A5D">
        <w:rPr>
          <w:sz w:val="24"/>
          <w:szCs w:val="24"/>
        </w:rPr>
        <w:t xml:space="preserve"> bez potrebe za</w:t>
      </w:r>
      <w:r w:rsidR="009B49D4" w:rsidRPr="00970A5D">
        <w:rPr>
          <w:sz w:val="24"/>
          <w:szCs w:val="24"/>
        </w:rPr>
        <w:t xml:space="preserve"> zauzimanjem dodatne memorije</w:t>
      </w:r>
      <w:r w:rsidRPr="00970A5D">
        <w:rPr>
          <w:sz w:val="24"/>
          <w:szCs w:val="24"/>
        </w:rPr>
        <w:t>.</w:t>
      </w:r>
      <w:r w:rsidR="00D933AC">
        <w:rPr>
          <w:sz w:val="24"/>
          <w:szCs w:val="24"/>
        </w:rPr>
        <w:t xml:space="preserve"> Što se tiče prostora, ova tri algoritma, insertion sort, selection s</w:t>
      </w:r>
      <w:r w:rsidR="00504353">
        <w:rPr>
          <w:sz w:val="24"/>
          <w:szCs w:val="24"/>
        </w:rPr>
        <w:t>ort i bubble sort, koriste O(1)</w:t>
      </w:r>
      <w:r w:rsidR="00E5369E">
        <w:rPr>
          <w:sz w:val="24"/>
          <w:szCs w:val="24"/>
        </w:rPr>
        <w:t xml:space="preserve"> kon</w:t>
      </w:r>
      <w:r w:rsidR="005A60E4">
        <w:rPr>
          <w:sz w:val="24"/>
          <w:szCs w:val="24"/>
        </w:rPr>
        <w:t>s</w:t>
      </w:r>
      <w:r w:rsidR="00E5369E">
        <w:rPr>
          <w:sz w:val="24"/>
          <w:szCs w:val="24"/>
        </w:rPr>
        <w:t>tantno</w:t>
      </w:r>
      <w:r w:rsidR="005A60E4">
        <w:rPr>
          <w:sz w:val="24"/>
          <w:szCs w:val="24"/>
        </w:rPr>
        <w:t>g</w:t>
      </w:r>
      <w:r w:rsidR="00E5369E">
        <w:rPr>
          <w:sz w:val="24"/>
          <w:szCs w:val="24"/>
        </w:rPr>
        <w:t xml:space="preserve"> </w:t>
      </w:r>
      <w:r w:rsidR="00D933AC">
        <w:rPr>
          <w:sz w:val="24"/>
          <w:szCs w:val="24"/>
        </w:rPr>
        <w:t>prostora</w:t>
      </w:r>
      <w:r w:rsidR="00E5369E">
        <w:rPr>
          <w:sz w:val="24"/>
          <w:szCs w:val="24"/>
        </w:rPr>
        <w:t>, jer sortiraju u mjestu</w:t>
      </w:r>
      <w:r w:rsidR="00D933AC">
        <w:rPr>
          <w:sz w:val="24"/>
          <w:szCs w:val="24"/>
        </w:rPr>
        <w:t>, a</w:t>
      </w:r>
      <w:r w:rsidR="00E5369E">
        <w:rPr>
          <w:sz w:val="24"/>
          <w:szCs w:val="24"/>
        </w:rPr>
        <w:t>li</w:t>
      </w:r>
      <w:r w:rsidR="00D933AC">
        <w:rPr>
          <w:sz w:val="24"/>
          <w:szCs w:val="24"/>
        </w:rPr>
        <w:t xml:space="preserve"> O(</w:t>
      </w:r>
      <w:r w:rsidR="00D933AC" w:rsidRPr="00970A5D">
        <w:rPr>
          <w:sz w:val="24"/>
          <w:szCs w:val="24"/>
        </w:rPr>
        <w:t>n^2</w:t>
      </w:r>
      <w:r w:rsidR="00D933AC">
        <w:rPr>
          <w:sz w:val="24"/>
          <w:szCs w:val="24"/>
        </w:rPr>
        <w:t>) vremena.</w:t>
      </w:r>
    </w:p>
    <w:p w:rsidR="008B2463" w:rsidRPr="00970A5D" w:rsidRDefault="008B2463" w:rsidP="0066635D">
      <w:pPr>
        <w:rPr>
          <w:sz w:val="24"/>
          <w:szCs w:val="24"/>
        </w:rPr>
      </w:pPr>
    </w:p>
    <w:p w:rsidR="008B2463" w:rsidRDefault="008B2463" w:rsidP="00632F67">
      <w:pPr>
        <w:jc w:val="center"/>
      </w:pPr>
      <w:r>
        <w:rPr>
          <w:noProof/>
        </w:rPr>
        <w:lastRenderedPageBreak/>
        <w:drawing>
          <wp:inline distT="0" distB="0" distL="0" distR="0">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2">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rsidR="008B2463" w:rsidRDefault="008B2463" w:rsidP="0066635D"/>
    <w:p w:rsidR="003F0B33" w:rsidRDefault="001A6BC5" w:rsidP="00D15A02">
      <w:pPr>
        <w:jc w:val="center"/>
      </w:pPr>
      <w:r>
        <w:t>Slika 3</w:t>
      </w:r>
    </w:p>
    <w:p w:rsidR="00E20086" w:rsidRDefault="00E20086" w:rsidP="001A6BC5">
      <w:pPr>
        <w:rPr>
          <w:b/>
          <w:sz w:val="24"/>
          <w:szCs w:val="24"/>
        </w:rPr>
      </w:pPr>
    </w:p>
    <w:p w:rsidR="00632F67" w:rsidRDefault="00632F67" w:rsidP="00632F67">
      <w:pPr>
        <w:jc w:val="center"/>
        <w:rPr>
          <w:b/>
          <w:sz w:val="24"/>
          <w:szCs w:val="24"/>
        </w:rPr>
      </w:pPr>
      <w:r>
        <w:rPr>
          <w:b/>
          <w:noProof/>
          <w:sz w:val="24"/>
          <w:szCs w:val="24"/>
        </w:rPr>
        <w:drawing>
          <wp:inline distT="0" distB="0" distL="0" distR="0" wp14:anchorId="58D621AF" wp14:editId="29D72C70">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3">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rsidR="00046EA7" w:rsidRPr="001A6BC5" w:rsidRDefault="00046EA7" w:rsidP="00632F67">
      <w:pPr>
        <w:jc w:val="center"/>
        <w:rPr>
          <w:b/>
          <w:sz w:val="24"/>
          <w:szCs w:val="24"/>
        </w:rPr>
      </w:pPr>
    </w:p>
    <w:p w:rsidR="00632F67" w:rsidRDefault="006C5602" w:rsidP="00632F67">
      <w:pPr>
        <w:jc w:val="center"/>
      </w:pPr>
      <w:r>
        <w:t>Slika 4</w:t>
      </w:r>
    </w:p>
    <w:p w:rsidR="00046EA7" w:rsidRPr="0066635D" w:rsidRDefault="00046EA7" w:rsidP="00632F67">
      <w:pPr>
        <w:jc w:val="center"/>
      </w:pPr>
    </w:p>
    <w:p w:rsidR="00956D1E" w:rsidRPr="00484F96" w:rsidRDefault="00956D1E" w:rsidP="00484F96">
      <w:pPr>
        <w:pStyle w:val="Heading3"/>
      </w:pPr>
      <w:bookmarkStart w:id="25" w:name="_Toc134421177"/>
      <w:r w:rsidRPr="00484F96">
        <w:lastRenderedPageBreak/>
        <w:t>Selection sort</w:t>
      </w:r>
      <w:bookmarkEnd w:id="25"/>
    </w:p>
    <w:p w:rsidR="004542C4" w:rsidRDefault="0062101A" w:rsidP="00956D1E">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rsidR="004542C4" w:rsidRDefault="004542C4" w:rsidP="00956D1E"/>
    <w:p w:rsidR="00956D1E" w:rsidRDefault="00956D1E" w:rsidP="00956D1E">
      <w:r>
        <w:t>Algoritam od</w:t>
      </w:r>
      <w:r w:rsidR="004542C4">
        <w:t>ržava dva podniza u danom nizu:</w:t>
      </w:r>
    </w:p>
    <w:p w:rsidR="00956D1E" w:rsidRDefault="00956D1E" w:rsidP="004542C4">
      <w:pPr>
        <w:pStyle w:val="ListParagraph"/>
        <w:numPr>
          <w:ilvl w:val="0"/>
          <w:numId w:val="31"/>
        </w:numPr>
      </w:pPr>
      <w:r>
        <w:t>Podniz koji je već sortiran</w:t>
      </w:r>
    </w:p>
    <w:p w:rsidR="00956D1E" w:rsidRDefault="00956D1E" w:rsidP="004542C4">
      <w:pPr>
        <w:pStyle w:val="ListParagraph"/>
        <w:numPr>
          <w:ilvl w:val="0"/>
          <w:numId w:val="31"/>
        </w:numPr>
      </w:pPr>
      <w:r>
        <w:t>Preostali podskup koji još nije sortiran</w:t>
      </w:r>
    </w:p>
    <w:p w:rsidR="004542C4" w:rsidRDefault="004542C4" w:rsidP="004542C4">
      <w:pPr>
        <w:pStyle w:val="ListParagraph"/>
      </w:pPr>
    </w:p>
    <w:p w:rsidR="00956D1E" w:rsidRDefault="00D878DD" w:rsidP="00956D1E">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rsidR="0044328D" w:rsidRDefault="0044328D" w:rsidP="00956D1E"/>
    <w:p w:rsidR="003D5B8B" w:rsidRPr="00970A5D" w:rsidRDefault="0044328D" w:rsidP="003D5B8B">
      <w:pPr>
        <w:rPr>
          <w:sz w:val="24"/>
          <w:szCs w:val="24"/>
        </w:rPr>
      </w:pPr>
      <w:r w:rsidRPr="0044328D">
        <w:t xml:space="preserve">Selekciono sortiranje ima vremensku složenost u najgorem slučaju od O(n^2), ali ima prednost što je algoritam za sortiranje </w:t>
      </w:r>
      <w:r>
        <w:t>u</w:t>
      </w:r>
      <w:r w:rsidRPr="0044328D">
        <w:t xml:space="preserve"> m</w:t>
      </w:r>
      <w:r>
        <w:t>j</w:t>
      </w:r>
      <w:r w:rsidRPr="0044328D">
        <w:t>estu</w:t>
      </w:r>
      <w:r w:rsidR="003D5B8B">
        <w:rPr>
          <w:sz w:val="24"/>
          <w:szCs w:val="24"/>
        </w:rPr>
        <w:t xml:space="preserve">, </w:t>
      </w:r>
      <w:r w:rsidR="003D5B8B" w:rsidRPr="003D5B8B">
        <w:t>što znači da sortira ulazni niz, tu gdje se nalazi, bez potrebe za zauzimanjem dodatne memorije.</w:t>
      </w:r>
    </w:p>
    <w:p w:rsidR="0044328D" w:rsidRDefault="0044328D" w:rsidP="00956D1E"/>
    <w:p w:rsidR="00EC3D4D" w:rsidRDefault="00EC3D4D" w:rsidP="00080BBD">
      <w:pPr>
        <w:jc w:val="center"/>
        <w:rPr>
          <w:noProof/>
        </w:rPr>
      </w:pPr>
    </w:p>
    <w:p w:rsidR="005A3E9D" w:rsidRDefault="00080BBD" w:rsidP="00080BBD">
      <w:pPr>
        <w:jc w:val="center"/>
      </w:pPr>
      <w:r>
        <w:rPr>
          <w:noProof/>
        </w:rPr>
        <w:drawing>
          <wp:inline distT="0" distB="0" distL="0" distR="0" wp14:anchorId="183DFFB6" wp14:editId="1D879B9F">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4">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rsidR="00080BBD" w:rsidRDefault="00080BBD" w:rsidP="00080BBD">
      <w:pPr>
        <w:jc w:val="center"/>
      </w:pPr>
      <w:r>
        <w:t>Slika 5</w:t>
      </w:r>
    </w:p>
    <w:p w:rsidR="00C26654" w:rsidRDefault="00C26654" w:rsidP="00080BBD">
      <w:pPr>
        <w:jc w:val="center"/>
      </w:pPr>
    </w:p>
    <w:p w:rsidR="00C26654" w:rsidRDefault="00C26654" w:rsidP="00080BBD">
      <w:pPr>
        <w:jc w:val="center"/>
      </w:pPr>
      <w:r>
        <w:rPr>
          <w:noProof/>
        </w:rPr>
        <w:drawing>
          <wp:inline distT="0" distB="0" distL="0" distR="0" wp14:anchorId="7669E692" wp14:editId="57BF57A3">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5">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rsidR="00080BBD" w:rsidRDefault="00C26654" w:rsidP="00E73282">
      <w:pPr>
        <w:jc w:val="center"/>
      </w:pPr>
      <w:r>
        <w:t>Slika 6</w:t>
      </w:r>
    </w:p>
    <w:p w:rsidR="0066572A" w:rsidRDefault="0066572A" w:rsidP="00484F96">
      <w:pPr>
        <w:pStyle w:val="Heading3"/>
      </w:pPr>
      <w:bookmarkStart w:id="26" w:name="_Toc134421178"/>
      <w:r>
        <w:lastRenderedPageBreak/>
        <w:t>Bubble sort</w:t>
      </w:r>
      <w:bookmarkEnd w:id="26"/>
    </w:p>
    <w:p w:rsidR="0066572A" w:rsidRDefault="00D91360" w:rsidP="0066572A">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Prolazak kroz elemente se ponavlja dok se niz ne sortira. Ovaj algoritam nije prikladan za velike skupove podataka jer su njegova prosječna</w:t>
      </w:r>
      <w:r w:rsidR="00CB503D">
        <w:t xml:space="preserve"> složenost</w:t>
      </w:r>
      <w:r w:rsidRPr="00D91360">
        <w:t xml:space="preserve"> i složenost u najgorem slučaju O(n^2</w:t>
      </w:r>
      <w:r w:rsidR="00F14D16">
        <w:t>)</w:t>
      </w:r>
      <w:r w:rsidR="00E44972">
        <w:t>,</w:t>
      </w:r>
      <w:r w:rsidR="00E44972" w:rsidRPr="00E44972">
        <w:t xml:space="preserve"> što znači da njegove performanse </w:t>
      </w:r>
      <w:r w:rsidR="00E44972">
        <w:t>opadaju</w:t>
      </w:r>
      <w:r w:rsidR="00E44972" w:rsidRPr="00E44972">
        <w:t xml:space="preserve"> kako se veličina ulaznih podataka povećava</w:t>
      </w:r>
      <w:r w:rsidR="006600AA">
        <w:t>, što ga čini neefikasnim</w:t>
      </w:r>
      <w:r w:rsidR="00E44972" w:rsidRPr="00E44972">
        <w:t>.</w:t>
      </w:r>
    </w:p>
    <w:p w:rsidR="00A20C5C" w:rsidRDefault="00A20C5C" w:rsidP="0066572A"/>
    <w:p w:rsidR="00F14D16" w:rsidRDefault="00F14D16" w:rsidP="0066572A"/>
    <w:p w:rsidR="00F14D16" w:rsidRDefault="00F14D16" w:rsidP="00F14D16">
      <w:pPr>
        <w:jc w:val="center"/>
      </w:pPr>
      <w:r>
        <w:rPr>
          <w:noProof/>
        </w:rPr>
        <w:drawing>
          <wp:inline distT="0" distB="0" distL="0" distR="0" wp14:anchorId="6291F7EE" wp14:editId="14E15EFF">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6">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rsidR="00F14D16" w:rsidRDefault="00F14D16" w:rsidP="00F14D16">
      <w:pPr>
        <w:jc w:val="center"/>
      </w:pPr>
      <w:r>
        <w:t>Slika 7</w:t>
      </w:r>
    </w:p>
    <w:p w:rsidR="00F14D16" w:rsidRDefault="00F14D16" w:rsidP="00F14D16">
      <w:pPr>
        <w:jc w:val="center"/>
      </w:pPr>
    </w:p>
    <w:p w:rsidR="00F14D16" w:rsidRDefault="00F14D16" w:rsidP="00F14D16">
      <w:pPr>
        <w:jc w:val="center"/>
      </w:pPr>
      <w:r>
        <w:rPr>
          <w:noProof/>
        </w:rPr>
        <w:drawing>
          <wp:inline distT="0" distB="0" distL="0" distR="0" wp14:anchorId="250627F1" wp14:editId="78371114">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27">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rsidR="00F14D16" w:rsidRPr="0066572A" w:rsidRDefault="00F14D16" w:rsidP="00F14D16">
      <w:pPr>
        <w:jc w:val="center"/>
      </w:pPr>
      <w:r>
        <w:t>Slika 8</w:t>
      </w:r>
    </w:p>
    <w:p w:rsidR="000201B3" w:rsidRDefault="00A41C4C" w:rsidP="00484F96">
      <w:pPr>
        <w:pStyle w:val="Heading3"/>
      </w:pPr>
      <w:bookmarkStart w:id="27" w:name="_Toc134421179"/>
      <w:r>
        <w:lastRenderedPageBreak/>
        <w:t>Merge</w:t>
      </w:r>
      <w:r w:rsidR="000201B3">
        <w:t xml:space="preserve"> sort</w:t>
      </w:r>
      <w:bookmarkEnd w:id="27"/>
    </w:p>
    <w:p w:rsidR="000201B3" w:rsidRDefault="00754800" w:rsidP="000201B3">
      <w:r>
        <w:t xml:space="preserve">Merge sort algoritam je </w:t>
      </w:r>
      <w:r w:rsidRPr="00754800">
        <w:t>izumio John von Neumann 1945</w:t>
      </w:r>
      <w:r>
        <w:t xml:space="preserve">. Godine. </w:t>
      </w:r>
      <w:r w:rsidR="00AB3895" w:rsidRPr="00AB3895">
        <w:t xml:space="preserve">Za razliku od gornja tri algoritma za sortiranje, ovaj se algoritam temelji na tehnici podijeli pa vladaj. </w:t>
      </w:r>
      <w:r w:rsidR="00847F7F" w:rsidRPr="00847F7F">
        <w:t>To je algoritam zasnovan na upoređivanju koji radi tako što rekurzivno dijeli ulazni n</w:t>
      </w:r>
      <w:r w:rsidR="00847F7F">
        <w:t>iz na manje podniz</w:t>
      </w:r>
      <w:r w:rsidR="00847F7F" w:rsidRPr="00847F7F">
        <w:t>ove, sortira ih, a zatim ih ponovo spaja.</w:t>
      </w:r>
      <w:r w:rsidR="00D427BE">
        <w:t xml:space="preserve"> Srce Merge Sort algoritma je </w:t>
      </w:r>
      <w:r w:rsidR="00D427BE" w:rsidRPr="00D427BE">
        <w:rPr>
          <w:i/>
        </w:rPr>
        <w:t>merge()</w:t>
      </w:r>
      <w:r w:rsidR="00AB3895" w:rsidRPr="00AB3895">
        <w:t xml:space="preserve"> funkcija k</w:t>
      </w:r>
      <w:r w:rsidR="00E66617">
        <w:t>oja se koristi za spajanje dvije</w:t>
      </w:r>
      <w:r w:rsidR="00AB3895" w:rsidRPr="00AB3895">
        <w:t xml:space="preserve"> polovic</w:t>
      </w:r>
      <w:r w:rsidR="00E66617">
        <w:t>e niza</w:t>
      </w:r>
      <w:r w:rsidR="00AB3895" w:rsidRPr="00AB3895">
        <w:t xml:space="preserve">. Spajanje je ključni postupak koji pretpostavlja da su dvije polovice sortirane i spaja ih u jednu cjelinu. </w:t>
      </w:r>
      <w:r w:rsidR="00C66B5D">
        <w:t>Ovaj algoritam možete odabrati onda</w:t>
      </w:r>
      <w:r w:rsidR="00AB3895" w:rsidRPr="00AB3895">
        <w:t xml:space="preserve"> kada vam je potrebno stabilno i </w:t>
      </w:r>
      <w:r w:rsidR="00492CD2">
        <w:t>brzo</w:t>
      </w:r>
      <w:r w:rsidR="00AB3895" w:rsidRPr="00AB3895">
        <w:t xml:space="preserve"> sortiranje.</w:t>
      </w:r>
      <w:r w:rsidR="00492CD2">
        <w:t xml:space="preserve"> </w:t>
      </w:r>
      <w:r w:rsidR="00492CD2" w:rsidRPr="00492CD2">
        <w:t>Ima zagarantovano vreme rada u najgorem slučaju od O(n*log(n)), što ga čini jednim od najefikasnijih algoritama za sortiranje.</w:t>
      </w:r>
      <w:r w:rsidR="007A57AA">
        <w:t xml:space="preserve"> Što se tiče prostora, ovaj algoritam koristi linearno prostor O(n).</w:t>
      </w:r>
    </w:p>
    <w:p w:rsidR="00492CD2" w:rsidRDefault="00492CD2" w:rsidP="000201B3"/>
    <w:p w:rsidR="00492CD2" w:rsidRDefault="00492CD2" w:rsidP="000201B3">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rsidR="00934BA6" w:rsidRDefault="00934BA6" w:rsidP="000201B3"/>
    <w:p w:rsidR="00934BA6" w:rsidRDefault="00934BA6" w:rsidP="006601FC">
      <w:pPr>
        <w:jc w:val="center"/>
      </w:pPr>
      <w:r>
        <w:rPr>
          <w:noProof/>
        </w:rPr>
        <w:drawing>
          <wp:inline distT="0" distB="0" distL="0" distR="0">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28">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rsidR="00934BA6" w:rsidRPr="00512200" w:rsidRDefault="00934BA6" w:rsidP="00934BA6">
      <w:pPr>
        <w:jc w:val="center"/>
      </w:pPr>
      <w:r>
        <w:t>Slika 9</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lastRenderedPageBreak/>
        <w:t>package</w:t>
      </w:r>
      <w:r>
        <w:rPr>
          <w:rFonts w:ascii="Courier New" w:hAnsi="Courier New" w:cs="Courier New"/>
          <w:color w:val="000000"/>
          <w:sz w:val="24"/>
          <w:szCs w:val="24"/>
        </w:rPr>
        <w:t xml:space="preserve"> algorithams;</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class</w:t>
      </w:r>
      <w:r>
        <w:rPr>
          <w:rFonts w:ascii="Courier New" w:hAnsi="Courier New" w:cs="Courier New"/>
          <w:color w:val="000000"/>
          <w:sz w:val="24"/>
          <w:szCs w:val="24"/>
        </w:rPr>
        <w:t xml:space="preserve"> MergeSort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mergeSort(</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&lt;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 2;</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prvu</w:t>
      </w:r>
      <w:r>
        <w:rPr>
          <w:rFonts w:ascii="Courier New" w:hAnsi="Courier New" w:cs="Courier New"/>
          <w:color w:val="3F7F5F"/>
          <w:sz w:val="24"/>
          <w:szCs w:val="24"/>
        </w:rPr>
        <w:t xml:space="preserve"> i </w:t>
      </w:r>
      <w:r>
        <w:rPr>
          <w:rFonts w:ascii="Courier New" w:hAnsi="Courier New" w:cs="Courier New"/>
          <w:color w:val="3F7F5F"/>
          <w:sz w:val="24"/>
          <w:szCs w:val="24"/>
          <w:u w:val="single"/>
        </w:rPr>
        <w:t>drugu</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polovicu</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mergeSort</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+ 1,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sortirane</w:t>
      </w:r>
      <w:r>
        <w:rPr>
          <w:rFonts w:ascii="Courier New" w:hAnsi="Courier New" w:cs="Courier New"/>
          <w:color w:val="3F7F5F"/>
          <w:sz w:val="24"/>
          <w:szCs w:val="24"/>
        </w:rPr>
        <w:t xml:space="preserve"> </w:t>
      </w:r>
      <w:r>
        <w:rPr>
          <w:rFonts w:ascii="Courier New" w:hAnsi="Courier New" w:cs="Courier New"/>
          <w:color w:val="3F7F5F"/>
          <w:sz w:val="24"/>
          <w:szCs w:val="24"/>
          <w:u w:val="single"/>
        </w:rPr>
        <w:t>polovice</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i/>
          <w:iCs/>
          <w:color w:val="000000"/>
          <w:sz w:val="24"/>
          <w:szCs w:val="24"/>
        </w:rPr>
        <w:t>merge</w:t>
      </w:r>
      <w:r>
        <w:rPr>
          <w:rFonts w:ascii="Courier New" w:hAnsi="Courier New" w:cs="Courier New"/>
          <w:color w:val="000000"/>
          <w:sz w:val="24"/>
          <w:szCs w:val="24"/>
        </w:rPr>
        <w:t>(</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b/>
          <w:bCs/>
          <w:color w:val="7F0055"/>
          <w:sz w:val="24"/>
          <w:szCs w:val="24"/>
        </w:rPr>
        <w:t>public</w:t>
      </w:r>
      <w:r>
        <w:rPr>
          <w:rFonts w:ascii="Courier New" w:hAnsi="Courier New" w:cs="Courier New"/>
          <w:color w:val="000000"/>
          <w:sz w:val="24"/>
          <w:szCs w:val="24"/>
        </w:rPr>
        <w:t xml:space="preserve"> </w:t>
      </w:r>
      <w:r>
        <w:rPr>
          <w:rFonts w:ascii="Courier New" w:hAnsi="Courier New" w:cs="Courier New"/>
          <w:b/>
          <w:bCs/>
          <w:color w:val="7F0055"/>
          <w:sz w:val="24"/>
          <w:szCs w:val="24"/>
        </w:rPr>
        <w:t>static</w:t>
      </w:r>
      <w:r>
        <w:rPr>
          <w:rFonts w:ascii="Courier New" w:hAnsi="Courier New" w:cs="Courier New"/>
          <w:color w:val="000000"/>
          <w:sz w:val="24"/>
          <w:szCs w:val="24"/>
        </w:rPr>
        <w:t xml:space="preserve"> </w:t>
      </w:r>
      <w:r>
        <w:rPr>
          <w:rFonts w:ascii="Courier New" w:hAnsi="Courier New" w:cs="Courier New"/>
          <w:b/>
          <w:bCs/>
          <w:color w:val="7F0055"/>
          <w:sz w:val="24"/>
          <w:szCs w:val="24"/>
        </w:rPr>
        <w:t>void</w:t>
      </w:r>
      <w:r>
        <w:rPr>
          <w:rFonts w:ascii="Courier New" w:hAnsi="Courier New" w:cs="Courier New"/>
          <w:color w:val="000000"/>
          <w:sz w:val="24"/>
          <w:szCs w:val="24"/>
        </w:rPr>
        <w:t xml:space="preserve"> merge(</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niz</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lijevi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srednji</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desni</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Velicine</w:t>
      </w:r>
      <w:r>
        <w:rPr>
          <w:rFonts w:ascii="Courier New" w:hAnsi="Courier New" w:cs="Courier New"/>
          <w:color w:val="3F7F5F"/>
          <w:sz w:val="24"/>
          <w:szCs w:val="24"/>
        </w:rPr>
        <w:t xml:space="preserve"> </w:t>
      </w:r>
      <w:r>
        <w:rPr>
          <w:rFonts w:ascii="Courier New" w:hAnsi="Courier New" w:cs="Courier New"/>
          <w:color w:val="3F7F5F"/>
          <w:sz w:val="24"/>
          <w:szCs w:val="24"/>
          <w:u w:val="single"/>
        </w:rPr>
        <w:t>dva</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podniza</w:t>
      </w:r>
      <w:r>
        <w:rPr>
          <w:rFonts w:ascii="Courier New" w:hAnsi="Courier New" w:cs="Courier New"/>
          <w:color w:val="3F7F5F"/>
          <w:sz w:val="24"/>
          <w:szCs w:val="24"/>
        </w:rPr>
        <w:t xml:space="preserve"> </w:t>
      </w:r>
      <w:r>
        <w:rPr>
          <w:rFonts w:ascii="Courier New" w:hAnsi="Courier New" w:cs="Courier New"/>
          <w:color w:val="3F7F5F"/>
          <w:sz w:val="24"/>
          <w:szCs w:val="24"/>
          <w:u w:val="single"/>
        </w:rPr>
        <w:t>koji</w:t>
      </w:r>
      <w:r>
        <w:rPr>
          <w:rFonts w:ascii="Courier New" w:hAnsi="Courier New" w:cs="Courier New"/>
          <w:color w:val="3F7F5F"/>
          <w:sz w:val="24"/>
          <w:szCs w:val="24"/>
        </w:rPr>
        <w:t xml:space="preserve"> </w:t>
      </w:r>
      <w:r>
        <w:rPr>
          <w:rFonts w:ascii="Courier New" w:hAnsi="Courier New" w:cs="Courier New"/>
          <w:color w:val="3F7F5F"/>
          <w:sz w:val="24"/>
          <w:szCs w:val="24"/>
          <w:u w:val="single"/>
        </w:rPr>
        <w:t>ce</w:t>
      </w:r>
      <w:r>
        <w:rPr>
          <w:rFonts w:ascii="Courier New" w:hAnsi="Courier New" w:cs="Courier New"/>
          <w:color w:val="3F7F5F"/>
          <w:sz w:val="24"/>
          <w:szCs w:val="24"/>
        </w:rPr>
        <w:t xml:space="preserve"> </w:t>
      </w:r>
      <w:r>
        <w:rPr>
          <w:rFonts w:ascii="Courier New" w:hAnsi="Courier New" w:cs="Courier New"/>
          <w:color w:val="3F7F5F"/>
          <w:sz w:val="24"/>
          <w:szCs w:val="24"/>
          <w:u w:val="single"/>
        </w:rPr>
        <w:t>se</w:t>
      </w:r>
      <w:r>
        <w:rPr>
          <w:rFonts w:ascii="Courier New" w:hAnsi="Courier New" w:cs="Courier New"/>
          <w:color w:val="3F7F5F"/>
          <w:sz w:val="24"/>
          <w:szCs w:val="24"/>
        </w:rPr>
        <w:t xml:space="preserve"> </w:t>
      </w:r>
      <w:r>
        <w:rPr>
          <w:rFonts w:ascii="Courier New" w:hAnsi="Courier New" w:cs="Courier New"/>
          <w:color w:val="3F7F5F"/>
          <w:sz w:val="24"/>
          <w:szCs w:val="24"/>
          <w:u w:val="single"/>
        </w:rPr>
        <w:t>spojiti</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n1</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 xml:space="preserve"> + 1;</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n2</w:t>
      </w:r>
      <w:r>
        <w:rPr>
          <w:rFonts w:ascii="Courier New" w:hAnsi="Courier New" w:cs="Courier New"/>
          <w:color w:val="000000"/>
          <w:sz w:val="24"/>
          <w:szCs w:val="24"/>
        </w:rPr>
        <w:t xml:space="preserve"> = </w:t>
      </w:r>
      <w:r>
        <w:rPr>
          <w:rFonts w:ascii="Courier New" w:hAnsi="Courier New" w:cs="Courier New"/>
          <w:color w:val="6A3E3E"/>
          <w:sz w:val="24"/>
          <w:szCs w:val="24"/>
        </w:rPr>
        <w:t>desni</w:t>
      </w:r>
      <w:r>
        <w:rPr>
          <w:rFonts w:ascii="Courier New" w:hAnsi="Courier New" w:cs="Courier New"/>
          <w:color w:val="000000"/>
          <w:sz w:val="24"/>
          <w:szCs w:val="24"/>
        </w:rPr>
        <w:t xml:space="preserve"> - </w:t>
      </w:r>
      <w:r>
        <w:rPr>
          <w:rFonts w:ascii="Courier New" w:hAnsi="Courier New" w:cs="Courier New"/>
          <w:color w:val="6A3E3E"/>
          <w:sz w:val="24"/>
          <w:szCs w:val="24"/>
        </w:rPr>
        <w:t>srednji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Kreiranje</w:t>
      </w:r>
      <w:r>
        <w:rPr>
          <w:rFonts w:ascii="Courier New" w:hAnsi="Courier New" w:cs="Courier New"/>
          <w:color w:val="3F7F5F"/>
          <w:sz w:val="24"/>
          <w:szCs w:val="24"/>
        </w:rPr>
        <w:t xml:space="preserve"> </w:t>
      </w:r>
      <w:r>
        <w:rPr>
          <w:rFonts w:ascii="Courier New" w:hAnsi="Courier New" w:cs="Courier New"/>
          <w:color w:val="3F7F5F"/>
          <w:sz w:val="24"/>
          <w:szCs w:val="24"/>
          <w:u w:val="single"/>
        </w:rPr>
        <w:t>pomocnih</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nizova</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n1</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D</w:t>
      </w:r>
      <w:r>
        <w:rPr>
          <w:rFonts w:ascii="Courier New" w:hAnsi="Courier New" w:cs="Courier New"/>
          <w:color w:val="000000"/>
          <w:sz w:val="24"/>
          <w:szCs w:val="24"/>
        </w:rPr>
        <w:t xml:space="preserve"> = </w:t>
      </w:r>
      <w:r>
        <w:rPr>
          <w:rFonts w:ascii="Courier New" w:hAnsi="Courier New" w:cs="Courier New"/>
          <w:b/>
          <w:bCs/>
          <w:color w:val="7F0055"/>
          <w:sz w:val="24"/>
          <w:szCs w:val="24"/>
        </w:rPr>
        <w:t>new</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w:t>
      </w:r>
      <w:r>
        <w:rPr>
          <w:rFonts w:ascii="Courier New" w:hAnsi="Courier New" w:cs="Courier New"/>
          <w:color w:val="6A3E3E"/>
          <w:sz w:val="24"/>
          <w:szCs w:val="24"/>
        </w:rPr>
        <w:t>n2</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podatke</w:t>
      </w:r>
      <w:r>
        <w:rPr>
          <w:rFonts w:ascii="Courier New" w:hAnsi="Courier New" w:cs="Courier New"/>
          <w:color w:val="3F7F5F"/>
          <w:sz w:val="24"/>
          <w:szCs w:val="24"/>
        </w:rPr>
        <w:t xml:space="preserve"> u </w:t>
      </w:r>
      <w:r>
        <w:rPr>
          <w:rFonts w:ascii="Courier New" w:hAnsi="Courier New" w:cs="Courier New"/>
          <w:color w:val="3F7F5F"/>
          <w:sz w:val="24"/>
          <w:szCs w:val="24"/>
          <w:u w:val="single"/>
        </w:rPr>
        <w:t>nove</w:t>
      </w:r>
      <w:r>
        <w:rPr>
          <w:rFonts w:ascii="Courier New" w:hAnsi="Courier New" w:cs="Courier New"/>
          <w:color w:val="3F7F5F"/>
          <w:sz w:val="24"/>
          <w:szCs w:val="24"/>
        </w:rPr>
        <w:t xml:space="preserve"> </w:t>
      </w:r>
      <w:r>
        <w:rPr>
          <w:rFonts w:ascii="Courier New" w:hAnsi="Courier New" w:cs="Courier New"/>
          <w:color w:val="3F7F5F"/>
          <w:sz w:val="24"/>
          <w:szCs w:val="24"/>
          <w:u w:val="single"/>
        </w:rPr>
        <w:t>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lijevi</w:t>
      </w:r>
      <w:r>
        <w:rPr>
          <w:rFonts w:ascii="Courier New" w:hAnsi="Courier New" w:cs="Courier New"/>
          <w:color w:val="000000"/>
          <w:sz w:val="24"/>
          <w:szCs w:val="24"/>
        </w:rPr>
        <w:t xml:space="preserve"> +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for</w:t>
      </w:r>
      <w:r>
        <w:rPr>
          <w:rFonts w:ascii="Courier New" w:hAnsi="Courier New" w:cs="Courier New"/>
          <w:color w:val="000000"/>
          <w:sz w:val="24"/>
          <w:szCs w:val="24"/>
        </w:rPr>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xml:space="preserve">] = </w:t>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srednji</w:t>
      </w:r>
      <w:r>
        <w:rPr>
          <w:rFonts w:ascii="Courier New" w:hAnsi="Courier New" w:cs="Courier New"/>
          <w:color w:val="000000"/>
          <w:sz w:val="24"/>
          <w:szCs w:val="24"/>
        </w:rPr>
        <w:t xml:space="preserve"> + 1 +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3F7F5F"/>
          <w:sz w:val="24"/>
          <w:szCs w:val="24"/>
        </w:rPr>
        <w:t xml:space="preserve">/* </w:t>
      </w:r>
      <w:r>
        <w:rPr>
          <w:rFonts w:ascii="Courier New" w:hAnsi="Courier New" w:cs="Courier New"/>
          <w:color w:val="3F7F5F"/>
          <w:sz w:val="24"/>
          <w:szCs w:val="24"/>
          <w:u w:val="single"/>
        </w:rPr>
        <w:t>Spajamo</w:t>
      </w:r>
      <w:r>
        <w:rPr>
          <w:rFonts w:ascii="Courier New" w:hAnsi="Courier New" w:cs="Courier New"/>
          <w:color w:val="3F7F5F"/>
          <w:sz w:val="24"/>
          <w:szCs w:val="24"/>
        </w:rPr>
        <w:t xml:space="preserve"> </w:t>
      </w:r>
      <w:r>
        <w:rPr>
          <w:rFonts w:ascii="Courier New" w:hAnsi="Courier New" w:cs="Courier New"/>
          <w:color w:val="3F7F5F"/>
          <w:sz w:val="24"/>
          <w:szCs w:val="24"/>
          <w:u w:val="single"/>
        </w:rPr>
        <w:t>podnizove</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 0, </w:t>
      </w:r>
      <w:r>
        <w:rPr>
          <w:rFonts w:ascii="Courier New" w:hAnsi="Courier New" w:cs="Courier New"/>
          <w:color w:val="6A3E3E"/>
          <w:sz w:val="24"/>
          <w:szCs w:val="24"/>
        </w:rPr>
        <w:t>j</w:t>
      </w:r>
      <w:r>
        <w:rPr>
          <w:rFonts w:ascii="Courier New" w:hAnsi="Courier New" w:cs="Courier New"/>
          <w:color w:val="000000"/>
          <w:sz w:val="24"/>
          <w:szCs w:val="24"/>
        </w:rPr>
        <w:t xml:space="preserve"> = 0;</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int</w:t>
      </w:r>
      <w:r>
        <w:rPr>
          <w:rFonts w:ascii="Courier New" w:hAnsi="Courier New" w:cs="Courier New"/>
          <w:color w:val="000000"/>
          <w:sz w:val="24"/>
          <w:szCs w:val="24"/>
        </w:rPr>
        <w:t xml:space="preserve"> </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lijevi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xml:space="preserve"> &amp;&amp;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if</w:t>
      </w:r>
      <w:r>
        <w:rPr>
          <w:rFonts w:ascii="Courier New" w:hAnsi="Courier New" w:cs="Courier New"/>
          <w:color w:val="000000"/>
          <w:sz w:val="24"/>
          <w:szCs w:val="24"/>
        </w:rPr>
        <w:t xml:space="preserve">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else</w:t>
      </w:r>
      <w:r>
        <w:rPr>
          <w:rFonts w:ascii="Courier New" w:hAnsi="Courier New" w:cs="Courier New"/>
          <w:color w:val="000000"/>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lastRenderedPageBreak/>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440"/>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L[]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i</w:t>
      </w:r>
      <w:r>
        <w:rPr>
          <w:rFonts w:ascii="Courier New" w:hAnsi="Courier New" w:cs="Courier New"/>
          <w:color w:val="000000"/>
          <w:sz w:val="24"/>
          <w:szCs w:val="24"/>
        </w:rPr>
        <w:t xml:space="preserve"> &lt; </w:t>
      </w:r>
      <w:r>
        <w:rPr>
          <w:rFonts w:ascii="Courier New" w:hAnsi="Courier New" w:cs="Courier New"/>
          <w:color w:val="6A3E3E"/>
          <w:sz w:val="24"/>
          <w:szCs w:val="24"/>
        </w:rPr>
        <w:t>n1</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L</w:t>
      </w:r>
      <w:r>
        <w:rPr>
          <w:rFonts w:ascii="Courier New" w:hAnsi="Courier New" w:cs="Courier New"/>
          <w:color w:val="000000"/>
          <w:sz w:val="24"/>
          <w:szCs w:val="24"/>
        </w:rPr>
        <w:t>[</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i</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p>
    <w:p w:rsidR="006751E6" w:rsidRDefault="006751E6" w:rsidP="00ED7ADF">
      <w:pPr>
        <w:widowControl/>
        <w:autoSpaceDE w:val="0"/>
        <w:autoSpaceDN w:val="0"/>
        <w:adjustRightInd w:val="0"/>
        <w:spacing w:line="240" w:lineRule="auto"/>
        <w:ind w:left="1305"/>
        <w:rPr>
          <w:rFonts w:ascii="Courier New" w:hAnsi="Courier New" w:cs="Courier New"/>
          <w:sz w:val="24"/>
          <w:szCs w:val="24"/>
        </w:rPr>
      </w:pPr>
      <w:r>
        <w:rPr>
          <w:rFonts w:ascii="Courier New" w:hAnsi="Courier New" w:cs="Courier New"/>
          <w:color w:val="3F7F5F"/>
          <w:sz w:val="24"/>
          <w:szCs w:val="24"/>
        </w:rPr>
        <w:t xml:space="preserve">/* </w:t>
      </w:r>
      <w:r>
        <w:rPr>
          <w:rFonts w:ascii="Courier New" w:hAnsi="Courier New" w:cs="Courier New"/>
          <w:color w:val="3F7F5F"/>
          <w:sz w:val="24"/>
          <w:szCs w:val="24"/>
          <w:u w:val="single"/>
        </w:rPr>
        <w:t>Upisujemo</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ostale</w:t>
      </w:r>
      <w:r>
        <w:rPr>
          <w:rFonts w:ascii="Courier New" w:hAnsi="Courier New" w:cs="Courier New"/>
          <w:color w:val="3F7F5F"/>
          <w:sz w:val="24"/>
          <w:szCs w:val="24"/>
        </w:rPr>
        <w:t xml:space="preserve"> </w:t>
      </w:r>
      <w:r>
        <w:rPr>
          <w:rFonts w:ascii="Courier New" w:hAnsi="Courier New" w:cs="Courier New"/>
          <w:color w:val="3F7F5F"/>
          <w:sz w:val="24"/>
          <w:szCs w:val="24"/>
          <w:u w:val="single"/>
        </w:rPr>
        <w:t>elemente</w:t>
      </w:r>
      <w:r>
        <w:rPr>
          <w:rFonts w:ascii="Courier New" w:hAnsi="Courier New" w:cs="Courier New"/>
          <w:color w:val="3F7F5F"/>
          <w:sz w:val="24"/>
          <w:szCs w:val="24"/>
        </w:rPr>
        <w:t xml:space="preserve"> </w:t>
      </w:r>
      <w:r>
        <w:rPr>
          <w:rFonts w:ascii="Courier New" w:hAnsi="Courier New" w:cs="Courier New"/>
          <w:color w:val="3F7F5F"/>
          <w:sz w:val="24"/>
          <w:szCs w:val="24"/>
          <w:u w:val="single"/>
        </w:rPr>
        <w:t>iz</w:t>
      </w:r>
      <w:r>
        <w:rPr>
          <w:rFonts w:ascii="Courier New" w:hAnsi="Courier New" w:cs="Courier New"/>
          <w:color w:val="3F7F5F"/>
          <w:sz w:val="24"/>
          <w:szCs w:val="24"/>
        </w:rPr>
        <w:t xml:space="preserve"> D[] </w:t>
      </w:r>
      <w:r>
        <w:rPr>
          <w:rFonts w:ascii="Courier New" w:hAnsi="Courier New" w:cs="Courier New"/>
          <w:color w:val="3F7F5F"/>
          <w:sz w:val="24"/>
          <w:szCs w:val="24"/>
          <w:u w:val="single"/>
        </w:rPr>
        <w:t>ako</w:t>
      </w:r>
      <w:r>
        <w:rPr>
          <w:rFonts w:ascii="Courier New" w:hAnsi="Courier New" w:cs="Courier New"/>
          <w:color w:val="3F7F5F"/>
          <w:sz w:val="24"/>
          <w:szCs w:val="24"/>
        </w:rPr>
        <w:t xml:space="preserve"> </w:t>
      </w:r>
      <w:r>
        <w:rPr>
          <w:rFonts w:ascii="Courier New" w:hAnsi="Courier New" w:cs="Courier New"/>
          <w:color w:val="3F7F5F"/>
          <w:sz w:val="24"/>
          <w:szCs w:val="24"/>
          <w:u w:val="single"/>
        </w:rPr>
        <w:t>su</w:t>
      </w:r>
      <w:r>
        <w:rPr>
          <w:rFonts w:ascii="Courier New" w:hAnsi="Courier New" w:cs="Courier New"/>
          <w:color w:val="3F7F5F"/>
          <w:sz w:val="24"/>
          <w:szCs w:val="24"/>
        </w:rPr>
        <w:t xml:space="preserve"> </w:t>
      </w:r>
      <w:r>
        <w:rPr>
          <w:rFonts w:ascii="Courier New" w:hAnsi="Courier New" w:cs="Courier New"/>
          <w:color w:val="3F7F5F"/>
          <w:sz w:val="24"/>
          <w:szCs w:val="24"/>
          <w:u w:val="single"/>
        </w:rPr>
        <w:t>ostali</w:t>
      </w:r>
      <w:r w:rsidR="00ED7ADF">
        <w:rPr>
          <w:rFonts w:ascii="Courier New" w:hAnsi="Courier New" w:cs="Courier New"/>
          <w:color w:val="3F7F5F"/>
          <w:sz w:val="24"/>
          <w:szCs w:val="24"/>
        </w:rPr>
        <w:t xml:space="preserve"> (</w:t>
      </w:r>
      <w:r w:rsidR="00ED7ADF">
        <w:rPr>
          <w:rFonts w:ascii="Courier New" w:hAnsi="Courier New" w:cs="Courier New"/>
          <w:color w:val="3F7F5F"/>
          <w:sz w:val="24"/>
          <w:szCs w:val="24"/>
          <w:u w:val="single"/>
        </w:rPr>
        <w:t>zbog posljednjeg elementa koji moze ostati neupisan)</w:t>
      </w:r>
      <w:r>
        <w:rPr>
          <w:rFonts w:ascii="Courier New" w:hAnsi="Courier New" w:cs="Courier New"/>
          <w:color w:val="3F7F5F"/>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b/>
          <w:bCs/>
          <w:color w:val="7F0055"/>
          <w:sz w:val="24"/>
          <w:szCs w:val="24"/>
        </w:rPr>
        <w:t>while</w:t>
      </w:r>
      <w:r>
        <w:rPr>
          <w:rFonts w:ascii="Courier New" w:hAnsi="Courier New" w:cs="Courier New"/>
          <w:color w:val="000000"/>
          <w:sz w:val="24"/>
          <w:szCs w:val="24"/>
        </w:rPr>
        <w:t xml:space="preserve"> (</w:t>
      </w:r>
      <w:r>
        <w:rPr>
          <w:rFonts w:ascii="Courier New" w:hAnsi="Courier New" w:cs="Courier New"/>
          <w:color w:val="6A3E3E"/>
          <w:sz w:val="24"/>
          <w:szCs w:val="24"/>
        </w:rPr>
        <w:t>j</w:t>
      </w:r>
      <w:r>
        <w:rPr>
          <w:rFonts w:ascii="Courier New" w:hAnsi="Courier New" w:cs="Courier New"/>
          <w:color w:val="000000"/>
          <w:sz w:val="24"/>
          <w:szCs w:val="24"/>
        </w:rPr>
        <w:t xml:space="preserve"> &lt; </w:t>
      </w:r>
      <w:r>
        <w:rPr>
          <w:rFonts w:ascii="Courier New" w:hAnsi="Courier New" w:cs="Courier New"/>
          <w:color w:val="6A3E3E"/>
          <w:sz w:val="24"/>
          <w:szCs w:val="24"/>
        </w:rPr>
        <w:t>n2</w:t>
      </w:r>
      <w:r>
        <w:rPr>
          <w:rFonts w:ascii="Courier New" w:hAnsi="Courier New" w:cs="Courier New"/>
          <w:color w:val="000000"/>
          <w:sz w:val="24"/>
          <w:szCs w:val="24"/>
        </w:rPr>
        <w:t>)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000000"/>
          <w:sz w:val="24"/>
          <w:szCs w:val="24"/>
        </w:rPr>
        <w:tab/>
      </w:r>
      <w:r>
        <w:rPr>
          <w:rFonts w:ascii="Courier New" w:hAnsi="Courier New" w:cs="Courier New"/>
          <w:color w:val="6A3E3E"/>
          <w:sz w:val="24"/>
          <w:szCs w:val="24"/>
        </w:rPr>
        <w:t>niz</w:t>
      </w:r>
      <w:r>
        <w:rPr>
          <w:rFonts w:ascii="Courier New" w:hAnsi="Courier New" w:cs="Courier New"/>
          <w:color w:val="000000"/>
          <w:sz w:val="24"/>
          <w:szCs w:val="24"/>
        </w:rPr>
        <w:t>[</w:t>
      </w:r>
      <w:r>
        <w:rPr>
          <w:rFonts w:ascii="Courier New" w:hAnsi="Courier New" w:cs="Courier New"/>
          <w:color w:val="6A3E3E"/>
          <w:sz w:val="24"/>
          <w:szCs w:val="24"/>
        </w:rPr>
        <w:t>k</w:t>
      </w:r>
      <w:r>
        <w:rPr>
          <w:rFonts w:ascii="Courier New" w:hAnsi="Courier New" w:cs="Courier New"/>
          <w:color w:val="000000"/>
          <w:sz w:val="24"/>
          <w:szCs w:val="24"/>
        </w:rPr>
        <w:t xml:space="preserve">] = </w:t>
      </w:r>
      <w:r>
        <w:rPr>
          <w:rFonts w:ascii="Courier New" w:hAnsi="Courier New" w:cs="Courier New"/>
          <w:color w:val="6A3E3E"/>
          <w:sz w:val="24"/>
          <w:szCs w:val="24"/>
        </w:rPr>
        <w:t>D</w:t>
      </w:r>
      <w:r>
        <w:rPr>
          <w:rFonts w:ascii="Courier New" w:hAnsi="Courier New" w:cs="Courier New"/>
          <w:color w:val="000000"/>
          <w:sz w:val="24"/>
          <w:szCs w:val="24"/>
        </w:rPr>
        <w:t>[</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j</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r>
        <w:rPr>
          <w:rFonts w:ascii="Courier New" w:hAnsi="Courier New" w:cs="Courier New"/>
          <w:color w:val="6A3E3E"/>
          <w:sz w:val="24"/>
          <w:szCs w:val="24"/>
        </w:rPr>
        <w:t>k</w:t>
      </w:r>
      <w:r>
        <w:rPr>
          <w:rFonts w:ascii="Courier New" w:hAnsi="Courier New" w:cs="Courier New"/>
          <w:color w:val="000000"/>
          <w:sz w:val="24"/>
          <w:szCs w:val="24"/>
        </w:rPr>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 xml:space="preserve">    }</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ab/>
        <w:t>}</w:t>
      </w:r>
    </w:p>
    <w:p w:rsidR="006751E6" w:rsidRDefault="006751E6" w:rsidP="006751E6">
      <w:pPr>
        <w:widowControl/>
        <w:autoSpaceDE w:val="0"/>
        <w:autoSpaceDN w:val="0"/>
        <w:adjustRightInd w:val="0"/>
        <w:spacing w:line="240" w:lineRule="auto"/>
        <w:rPr>
          <w:rFonts w:ascii="Courier New" w:hAnsi="Courier New" w:cs="Courier New"/>
          <w:sz w:val="24"/>
          <w:szCs w:val="24"/>
        </w:rPr>
      </w:pPr>
      <w:r>
        <w:rPr>
          <w:rFonts w:ascii="Courier New" w:hAnsi="Courier New" w:cs="Courier New"/>
          <w:color w:val="000000"/>
          <w:sz w:val="24"/>
          <w:szCs w:val="24"/>
        </w:rPr>
        <w:t>}</w:t>
      </w:r>
    </w:p>
    <w:p w:rsidR="000201B3" w:rsidRDefault="00C92020" w:rsidP="000201B3">
      <w:r>
        <w:tab/>
      </w:r>
      <w:r>
        <w:tab/>
      </w:r>
      <w:r>
        <w:tab/>
      </w:r>
      <w:r>
        <w:tab/>
      </w:r>
      <w:r>
        <w:tab/>
        <w:t>Slika 10</w:t>
      </w:r>
    </w:p>
    <w:p w:rsidR="000201B3" w:rsidRDefault="00A41C4C" w:rsidP="00484F96">
      <w:pPr>
        <w:pStyle w:val="Heading3"/>
      </w:pPr>
      <w:bookmarkStart w:id="28" w:name="_Toc134421180"/>
      <w:r>
        <w:t xml:space="preserve">Quick </w:t>
      </w:r>
      <w:r w:rsidR="000201B3">
        <w:t>sort</w:t>
      </w:r>
      <w:bookmarkEnd w:id="28"/>
    </w:p>
    <w:p w:rsidR="000B0F30" w:rsidRPr="000B0F30" w:rsidRDefault="000B0F30" w:rsidP="000B0F30"/>
    <w:p w:rsidR="000B0F30" w:rsidRDefault="0049348F" w:rsidP="000B0F30">
      <w:r>
        <w:t>Kao i merge sort,</w:t>
      </w:r>
      <w:r w:rsidR="000B0F30">
        <w:t xml:space="preserve"> quick sort </w:t>
      </w:r>
      <w:r>
        <w:t xml:space="preserve">je </w:t>
      </w:r>
      <w:r w:rsidR="000B0F30">
        <w:t xml:space="preserve">rekurzivni algoritam koji također radi po principu podijeli pa vladaj. </w:t>
      </w:r>
      <w:r>
        <w:t>Ovaj algoritam o</w:t>
      </w:r>
      <w:r w:rsidR="000B0F30">
        <w:t xml:space="preserve">dabire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rsidR="000B0F30" w:rsidRDefault="000B0F30" w:rsidP="000B0F30"/>
    <w:p w:rsidR="000B0F30" w:rsidRDefault="000B0F30" w:rsidP="000B0F30">
      <w:r>
        <w:t>Postoji mnogo različitih verzija Quick Sort algoritma koji bir</w:t>
      </w:r>
      <w:r w:rsidR="00850276">
        <w:t>aju pivot</w:t>
      </w:r>
      <w:r>
        <w:t xml:space="preserve"> na različite načine:</w:t>
      </w:r>
    </w:p>
    <w:p w:rsidR="000B0F30" w:rsidRDefault="007B0E50" w:rsidP="000B0F30">
      <w:pPr>
        <w:pStyle w:val="ListParagraph"/>
        <w:numPr>
          <w:ilvl w:val="0"/>
          <w:numId w:val="33"/>
        </w:numPr>
      </w:pPr>
      <w:r>
        <w:t>Uvijek odabir</w:t>
      </w:r>
      <w:r w:rsidR="000A1189">
        <w:t>e prvi element kao pivot</w:t>
      </w:r>
    </w:p>
    <w:p w:rsidR="000B0F30" w:rsidRDefault="007B0E50" w:rsidP="000B0F30">
      <w:pPr>
        <w:pStyle w:val="ListParagraph"/>
        <w:numPr>
          <w:ilvl w:val="0"/>
          <w:numId w:val="33"/>
        </w:numPr>
      </w:pPr>
      <w:r>
        <w:t>Uvijek odabir</w:t>
      </w:r>
      <w:r w:rsidR="000B0F30">
        <w:t xml:space="preserve">e </w:t>
      </w:r>
      <w:r>
        <w:t>posljednji</w:t>
      </w:r>
      <w:r w:rsidR="000A1189">
        <w:t xml:space="preserve"> element kao pivot</w:t>
      </w:r>
    </w:p>
    <w:p w:rsidR="000B0F30" w:rsidRDefault="00C24BAA" w:rsidP="000B0F30">
      <w:pPr>
        <w:pStyle w:val="ListParagraph"/>
        <w:numPr>
          <w:ilvl w:val="0"/>
          <w:numId w:val="33"/>
        </w:numPr>
      </w:pPr>
      <w:r>
        <w:t>Odabire</w:t>
      </w:r>
      <w:r w:rsidR="000B0F30">
        <w:t xml:space="preserve"> slučajni element kao pivot</w:t>
      </w:r>
    </w:p>
    <w:p w:rsidR="000B0F30" w:rsidRDefault="00C24BAA" w:rsidP="000B0F30">
      <w:pPr>
        <w:pStyle w:val="ListParagraph"/>
        <w:numPr>
          <w:ilvl w:val="0"/>
          <w:numId w:val="33"/>
        </w:numPr>
        <w:tabs>
          <w:tab w:val="left" w:pos="2785"/>
        </w:tabs>
      </w:pPr>
      <w:r>
        <w:t>Odabire srednji element</w:t>
      </w:r>
      <w:r w:rsidR="00170334">
        <w:t xml:space="preserve"> kao pivot</w:t>
      </w:r>
    </w:p>
    <w:p w:rsidR="00680FAE" w:rsidRDefault="00680FAE" w:rsidP="00596828">
      <w:pPr>
        <w:pStyle w:val="ListParagraph"/>
        <w:tabs>
          <w:tab w:val="left" w:pos="2785"/>
        </w:tabs>
      </w:pPr>
    </w:p>
    <w:p w:rsidR="000B0F30" w:rsidRDefault="000B0F30" w:rsidP="000B0F30">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 </w:t>
      </w:r>
    </w:p>
    <w:p w:rsidR="00CD2CB4" w:rsidRDefault="00CD2CB4" w:rsidP="000B0F30"/>
    <w:p w:rsidR="000201B3" w:rsidRDefault="00CF4369" w:rsidP="000201B3">
      <w:r w:rsidRPr="00CF4369">
        <w:t>Brzo sortiranje ima vrijeme rada u najgorem slučaju od O(n^2), 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rsidR="00447A65" w:rsidRDefault="00447A65" w:rsidP="000201B3"/>
    <w:p w:rsidR="009832CE" w:rsidRDefault="009832CE" w:rsidP="000201B3">
      <w:r>
        <w:t>Ov</w:t>
      </w:r>
      <w:r w:rsidRPr="009832CE">
        <w:t xml:space="preserve">o je algoritam za sortiranje </w:t>
      </w:r>
      <w:r>
        <w:t>u</w:t>
      </w:r>
      <w:r w:rsidRPr="009832CE">
        <w:t xml:space="preserve"> mjestu, što znači da ne zahtijeva dodatnu memoriju za pohranjivanje privremenih nizova.</w:t>
      </w:r>
      <w:r w:rsidR="00447A65" w:rsidRPr="00447A65">
        <w:t xml:space="preserve"> Lako se implementira i može se </w:t>
      </w:r>
      <w:r w:rsidR="00447A65">
        <w:t>modifikovati</w:t>
      </w:r>
      <w:r w:rsidR="00447A65" w:rsidRPr="00447A65">
        <w:t xml:space="preserve"> da sortira objekte ili druge složene tipove podataka.</w:t>
      </w:r>
    </w:p>
    <w:p w:rsidR="00C92020" w:rsidRDefault="00C92020" w:rsidP="000201B3"/>
    <w:p w:rsidR="00C92020" w:rsidRDefault="00C92020" w:rsidP="000201B3"/>
    <w:p w:rsidR="00C92020" w:rsidRDefault="00C92020" w:rsidP="000201B3"/>
    <w:p w:rsidR="00C92020" w:rsidRDefault="00C92020" w:rsidP="000201B3"/>
    <w:p w:rsidR="00C92020" w:rsidRDefault="00C92020" w:rsidP="00C92020">
      <w:pPr>
        <w:jc w:val="center"/>
      </w:pPr>
      <w:r>
        <w:rPr>
          <w:noProof/>
        </w:rPr>
        <w:lastRenderedPageBreak/>
        <w:drawing>
          <wp:inline distT="0" distB="0" distL="0" distR="0">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rsidR="009C4827" w:rsidRDefault="009C4827" w:rsidP="00C92020">
      <w:pPr>
        <w:jc w:val="center"/>
      </w:pPr>
      <w:r>
        <w:t>Slika 11</w:t>
      </w:r>
    </w:p>
    <w:p w:rsidR="00555013" w:rsidRDefault="00555013" w:rsidP="00C92020">
      <w:pPr>
        <w:jc w:val="center"/>
      </w:pPr>
    </w:p>
    <w:p w:rsidR="002652A4" w:rsidRDefault="002652A4" w:rsidP="00C92020">
      <w:pPr>
        <w:jc w:val="center"/>
        <w:rPr>
          <w:noProof/>
        </w:rPr>
      </w:pPr>
    </w:p>
    <w:p w:rsidR="00555013" w:rsidRDefault="00555013" w:rsidP="00C92020">
      <w:pPr>
        <w:jc w:val="center"/>
      </w:pPr>
      <w:r>
        <w:rPr>
          <w:noProof/>
        </w:rPr>
        <w:drawing>
          <wp:inline distT="0" distB="0" distL="0" distR="0">
            <wp:extent cx="4865298" cy="337408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0">
                      <a:extLst>
                        <a:ext uri="{28A0092B-C50C-407E-A947-70E740481C1C}">
                          <a14:useLocalDpi xmlns:a14="http://schemas.microsoft.com/office/drawing/2010/main" val="0"/>
                        </a:ext>
                      </a:extLst>
                    </a:blip>
                    <a:srcRect t="5211"/>
                    <a:stretch/>
                  </pic:blipFill>
                  <pic:spPr bwMode="auto">
                    <a:xfrm>
                      <a:off x="0" y="0"/>
                      <a:ext cx="4871860" cy="3378632"/>
                    </a:xfrm>
                    <a:prstGeom prst="rect">
                      <a:avLst/>
                    </a:prstGeom>
                    <a:ln>
                      <a:noFill/>
                    </a:ln>
                    <a:extLst>
                      <a:ext uri="{53640926-AAD7-44D8-BBD7-CCE9431645EC}">
                        <a14:shadowObscured xmlns:a14="http://schemas.microsoft.com/office/drawing/2010/main"/>
                      </a:ext>
                    </a:extLst>
                  </pic:spPr>
                </pic:pic>
              </a:graphicData>
            </a:graphic>
          </wp:inline>
        </w:drawing>
      </w:r>
    </w:p>
    <w:p w:rsidR="00555013" w:rsidRPr="000201B3" w:rsidRDefault="00555013" w:rsidP="00C92020">
      <w:pPr>
        <w:jc w:val="center"/>
      </w:pPr>
      <w:r>
        <w:t>Slika 12</w:t>
      </w:r>
    </w:p>
    <w:p w:rsidR="00415DE6" w:rsidRDefault="00C25D6F">
      <w:pPr>
        <w:pStyle w:val="Heading1"/>
      </w:pPr>
      <w:bookmarkStart w:id="29" w:name="_Toc134421181"/>
      <w:r>
        <w:lastRenderedPageBreak/>
        <w:t>Paralelizam u algoritmima sortiranja</w:t>
      </w:r>
      <w:bookmarkEnd w:id="29"/>
    </w:p>
    <w:p w:rsidR="00C25D6F" w:rsidRPr="00C25D6F" w:rsidRDefault="00C25D6F" w:rsidP="00C25D6F"/>
    <w:p w:rsidR="00415DE6" w:rsidRDefault="007621CA">
      <w:pPr>
        <w:pStyle w:val="InfoBlue"/>
      </w:pPr>
      <w:r>
        <w:t>[</w:t>
      </w:r>
      <w:r w:rsidR="00C25D6F">
        <w:t>Kako nam se čini</w:t>
      </w:r>
      <w:r>
        <w:t>.</w:t>
      </w:r>
      <w:r w:rsidR="00C25D6F">
        <w:t xml:space="preserve"> Ima li potrebe za tim. Jesu li se desila neka velika poboljšanja.</w:t>
      </w:r>
      <w:r>
        <w:t>]</w:t>
      </w:r>
    </w:p>
    <w:p w:rsidR="00C25D6F" w:rsidRPr="00C25D6F" w:rsidRDefault="00C25D6F" w:rsidP="00C25D6F">
      <w:pPr>
        <w:pStyle w:val="BodyText"/>
      </w:pPr>
    </w:p>
    <w:p w:rsidR="00415DE6" w:rsidRDefault="00700CAA">
      <w:pPr>
        <w:pStyle w:val="Heading1"/>
      </w:pPr>
      <w:bookmarkStart w:id="30" w:name="_Toc134421182"/>
      <w:r>
        <w:t>Paralelizam u Javi</w:t>
      </w:r>
      <w:bookmarkEnd w:id="30"/>
    </w:p>
    <w:p w:rsidR="00B65034" w:rsidRDefault="007621CA" w:rsidP="00B65034">
      <w:pPr>
        <w:pStyle w:val="InfoBlue"/>
      </w:pPr>
      <w:r>
        <w:t>[</w:t>
      </w:r>
      <w:r w:rsidR="00700CAA">
        <w:t>Da li je moguć? Kako se postiže? Šta dobijamo njime?</w:t>
      </w:r>
      <w:r>
        <w:t>]</w:t>
      </w:r>
    </w:p>
    <w:p w:rsidR="00B65034" w:rsidRDefault="00B65034" w:rsidP="00B65034">
      <w:pPr>
        <w:pStyle w:val="Heading2"/>
      </w:pPr>
      <w:bookmarkStart w:id="31" w:name="_Toc134421183"/>
      <w:r>
        <w:t>Fork/Join framework</w:t>
      </w:r>
      <w:bookmarkEnd w:id="31"/>
    </w:p>
    <w:p w:rsidR="00B65034" w:rsidRDefault="00B65034" w:rsidP="00B65034">
      <w:pPr>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w:t>
      </w:r>
      <w:r w:rsidR="0028712B">
        <w:rPr>
          <w:lang w:val="sr-Latn-BA"/>
        </w:rPr>
        <w:t xml:space="preserve"> Dakle, ovaj framework radi „fork“, račvanje zadatka, dok se ne dobije zadatak koji je dovoljno jednostavan da bude izvršen asinhrono. Nakon toga se radi „join“, sabiranje rezultata, ako je to potrebno. </w:t>
      </w:r>
      <w:r w:rsidR="00420A7D">
        <w:rPr>
          <w:lang w:val="sr-Latn-BA"/>
        </w:rPr>
        <w:t>Glavne komponente ovog frameworka su ForkJoinPool</w:t>
      </w:r>
      <w:r w:rsidR="000338E6">
        <w:rPr>
          <w:lang w:val="sr-Latn-BA"/>
        </w:rPr>
        <w:t xml:space="preserve"> i ForkJoinTask.</w:t>
      </w:r>
    </w:p>
    <w:p w:rsidR="00BF2255" w:rsidRDefault="00BF2255" w:rsidP="00BF2255">
      <w:pPr>
        <w:pStyle w:val="Heading2"/>
        <w:rPr>
          <w:lang w:val="sr-Latn-BA"/>
        </w:rPr>
      </w:pPr>
      <w:bookmarkStart w:id="32" w:name="_Toc134421184"/>
      <w:r>
        <w:rPr>
          <w:lang w:val="sr-Latn-BA"/>
        </w:rPr>
        <w:t>ForkJoinPool</w:t>
      </w:r>
      <w:bookmarkEnd w:id="32"/>
    </w:p>
    <w:p w:rsidR="00DC6613" w:rsidRDefault="00BF2255" w:rsidP="00BF2255">
      <w:pPr>
        <w:rPr>
          <w:lang w:val="sr-Latn-BA"/>
        </w:rPr>
      </w:pPr>
      <w:r>
        <w:rPr>
          <w:lang w:val="sr-Latn-BA"/>
        </w:rPr>
        <w:t xml:space="preserve">ForkJoinPool je centar ovog frameworka. On upravlja niti radnice i nudi informacije o stanju i performansama bazena. Niti radnice mogu izvršavati samo po jedan zadatak, ali ForkJoinPool ne kreira novu nit za svaki novi podzadatak. Umjesto toga, svaka nit ima svoj dvoizlazni red (double ended queue – deque, dek) koji </w:t>
      </w:r>
      <w:r w:rsidR="00FB5943">
        <w:rPr>
          <w:lang w:val="sr-Latn-BA"/>
        </w:rPr>
        <w:t>čuva zadatke.</w:t>
      </w:r>
      <w:r w:rsidR="00520089">
        <w:rPr>
          <w:lang w:val="sr-Latn-BA"/>
        </w:rPr>
        <w:t xml:space="preserve"> Statički ForkJoinPool, vraćen metodom</w:t>
      </w:r>
      <w:r w:rsidR="00DC6613">
        <w:rPr>
          <w:lang w:val="sr-Latn-BA"/>
        </w:rPr>
        <w:t xml:space="preserve"> commonPool()</w:t>
      </w:r>
      <w:r w:rsidR="00520089">
        <w:rPr>
          <w:lang w:val="sr-Latn-BA"/>
        </w:rPr>
        <w:t xml:space="preserve">, je pogodan za većinu aplikacija te je njime obezbjeđeno smanjeno korištenje resursa. </w:t>
      </w:r>
      <w:r w:rsidR="00DC6613">
        <w:rPr>
          <w:lang w:val="sr-Latn-BA"/>
        </w:rPr>
        <w:t xml:space="preserve">Interesantno je što pri instanciranju </w:t>
      </w:r>
      <w:r w:rsidR="00520089">
        <w:rPr>
          <w:lang w:val="sr-Latn-BA"/>
        </w:rPr>
        <w:t xml:space="preserve">novog </w:t>
      </w:r>
      <w:r w:rsidR="00DC6613">
        <w:rPr>
          <w:lang w:val="sr-Latn-BA"/>
        </w:rPr>
        <w:t>ForkJoinPool-a možemo specificirati nivo paralelizacije</w:t>
      </w:r>
      <w:r w:rsidR="00240EF8">
        <w:rPr>
          <w:lang w:val="sr-Latn-BA"/>
        </w:rPr>
        <w:t>, u suprotnom, nivo paralelizacije biće jednak broju dostupnih procesora.</w:t>
      </w:r>
    </w:p>
    <w:p w:rsidR="00FB5943" w:rsidRDefault="00FB5943" w:rsidP="00FB5943">
      <w:pPr>
        <w:pStyle w:val="Heading3"/>
        <w:rPr>
          <w:lang w:val="sr-Latn-BA"/>
        </w:rPr>
      </w:pPr>
      <w:bookmarkStart w:id="33" w:name="_Toc134421185"/>
      <w:r>
        <w:rPr>
          <w:lang w:val="sr-Latn-BA"/>
        </w:rPr>
        <w:t>Work-stealing algorithm</w:t>
      </w:r>
      <w:bookmarkEnd w:id="33"/>
    </w:p>
    <w:p w:rsidR="00FB5943" w:rsidRDefault="00FB5943" w:rsidP="00FB5943">
      <w:pPr>
        <w:rPr>
          <w:lang w:val="sr-Latn-BA"/>
        </w:rPr>
      </w:pPr>
      <w:r>
        <w:rPr>
          <w:lang w:val="sr-Latn-BA"/>
        </w:rPr>
        <w:t>Work-stealing algoritam ili algoritam koji krade posao, ustvari pokušava „ukrasti“ zadatke iz dekova niti koje su zauzete dok izvršavaju neki zadatak. Po defoltu, nit uzima zadatak sa kraja svog deka. Kada se dek isprazni, nit preuzima zadatak sa repa d</w:t>
      </w:r>
      <w:r w:rsidR="00DC6613">
        <w:rPr>
          <w:lang w:val="sr-Latn-BA"/>
        </w:rPr>
        <w:t>eka neke druge niti, ili sa globalnog ulaznog reda pošto je tu najvjerovatnije najveći komad posla.</w:t>
      </w:r>
    </w:p>
    <w:p w:rsidR="00DC6613" w:rsidRDefault="00DC6613" w:rsidP="00FB5943">
      <w:pPr>
        <w:rPr>
          <w:lang w:val="sr-Latn-BA"/>
        </w:rPr>
      </w:pPr>
      <w:r>
        <w:rPr>
          <w:lang w:val="sr-Latn-BA"/>
        </w:rPr>
        <w:t>Ovaj pristup smanjuje šansu da će se niti takmičiti oko zadataka. Takođe, nit će manji broj puta morati da traži posao zbog toga što radi prvo na najvećim dijelovima posla.</w:t>
      </w:r>
    </w:p>
    <w:p w:rsidR="000338E6" w:rsidRDefault="000338E6" w:rsidP="000338E6">
      <w:pPr>
        <w:pStyle w:val="Heading2"/>
      </w:pPr>
      <w:bookmarkStart w:id="34" w:name="_Toc134421186"/>
      <w:r>
        <w:rPr>
          <w:lang w:val="sr-Latn-BA"/>
        </w:rPr>
        <w:t>ForkJoinTask</w:t>
      </w:r>
      <w:r>
        <w:t>&lt;V&gt;</w:t>
      </w:r>
      <w:bookmarkEnd w:id="34"/>
    </w:p>
    <w:p w:rsidR="00EA1A3C" w:rsidRPr="00E34826" w:rsidRDefault="00EA1A3C" w:rsidP="00EA1A3C">
      <w:pPr>
        <w:rPr>
          <w:lang w:val="sr-Latn-BA"/>
        </w:rPr>
      </w:pPr>
      <w:r>
        <w:t>ForkJoinTask je osnovni tip za sve zadatke koji se iz</w:t>
      </w:r>
      <w:r>
        <w:rPr>
          <w:lang w:val="sr-Latn-BA"/>
        </w:rPr>
        <w:t xml:space="preserve">vršavaju unutar ForkJoinPool-a. U praksi, treba naslijediti jednu od njegove dvije podklase: RecursiveAction za zadatke bez povratne vrijednost i </w:t>
      </w:r>
      <w:r w:rsidR="00E34826">
        <w:rPr>
          <w:lang w:val="sr-Latn-BA"/>
        </w:rPr>
        <w:t>RecursiveTask</w:t>
      </w:r>
      <w:r w:rsidR="00E34826">
        <w:t>&lt;V&gt; (gdje je V povratni tip) za zadatke sa povratnom vrijedno</w:t>
      </w:r>
      <w:r w:rsidR="00E34826">
        <w:rPr>
          <w:lang w:val="sr-Latn-BA"/>
        </w:rPr>
        <w:t>šću.</w:t>
      </w:r>
    </w:p>
    <w:p w:rsidR="000338E6" w:rsidRPr="000338E6" w:rsidRDefault="000338E6" w:rsidP="000338E6">
      <w:pPr>
        <w:pStyle w:val="Heading2"/>
      </w:pPr>
      <w:bookmarkStart w:id="35" w:name="_Toc134421189"/>
      <w:r>
        <w:t>Predavanje zadataka ForkJoinPool-u</w:t>
      </w:r>
      <w:bookmarkEnd w:id="35"/>
    </w:p>
    <w:p w:rsidR="00DC6613" w:rsidRDefault="000E5A4C" w:rsidP="00FB5943">
      <w:pPr>
        <w:rPr>
          <w:lang w:val="sr-Latn-BA"/>
        </w:rPr>
      </w:pPr>
      <w:r>
        <w:rPr>
          <w:lang w:val="sr-Latn-BA"/>
        </w:rPr>
        <w:t>Moguće je pokrentui zadatak na nekoliko načina.</w:t>
      </w:r>
    </w:p>
    <w:p w:rsidR="000E5A4C" w:rsidRDefault="000E5A4C" w:rsidP="000E5A4C">
      <w:pPr>
        <w:pStyle w:val="ListParagraph"/>
        <w:numPr>
          <w:ilvl w:val="0"/>
          <w:numId w:val="34"/>
        </w:numPr>
        <w:rPr>
          <w:lang w:val="sr-Latn-BA"/>
        </w:rPr>
      </w:pPr>
      <w:r>
        <w:rPr>
          <w:lang w:val="sr-Latn-BA"/>
        </w:rPr>
        <w:t>submit() ili execute() metoda</w:t>
      </w:r>
    </w:p>
    <w:p w:rsidR="000E5A4C" w:rsidRDefault="000E5A4C" w:rsidP="000E5A4C">
      <w:pPr>
        <w:pStyle w:val="ListParagraph"/>
        <w:rPr>
          <w:lang w:val="sr-Latn-BA"/>
        </w:rPr>
      </w:pPr>
      <w:r>
        <w:rPr>
          <w:noProof/>
        </w:rPr>
        <w:drawing>
          <wp:inline distT="0" distB="0" distL="0" distR="0" wp14:anchorId="23C029DF" wp14:editId="4647C9AA">
            <wp:extent cx="3043451" cy="498926"/>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27108" cy="545427"/>
                    </a:xfrm>
                    <a:prstGeom prst="rect">
                      <a:avLst/>
                    </a:prstGeom>
                  </pic:spPr>
                </pic:pic>
              </a:graphicData>
            </a:graphic>
          </wp:inline>
        </w:drawing>
      </w:r>
    </w:p>
    <w:p w:rsidR="000E5A4C" w:rsidRDefault="000E5A4C" w:rsidP="000E5A4C">
      <w:pPr>
        <w:pStyle w:val="ListParagraph"/>
        <w:numPr>
          <w:ilvl w:val="0"/>
          <w:numId w:val="34"/>
        </w:numPr>
        <w:rPr>
          <w:lang w:val="sr-Latn-BA"/>
        </w:rPr>
      </w:pPr>
      <w:r>
        <w:rPr>
          <w:lang w:val="sr-Latn-BA"/>
        </w:rPr>
        <w:t>invoke(), izvršava fork zadatka i vraća rezultat, te nije potrebno ručno uraditi nikakav join</w:t>
      </w:r>
    </w:p>
    <w:p w:rsidR="000E5A4C" w:rsidRDefault="000E5A4C" w:rsidP="000E5A4C">
      <w:pPr>
        <w:pStyle w:val="ListParagraph"/>
        <w:rPr>
          <w:lang w:val="sr-Latn-BA"/>
        </w:rPr>
      </w:pPr>
      <w:r>
        <w:rPr>
          <w:noProof/>
        </w:rPr>
        <w:drawing>
          <wp:inline distT="0" distB="0" distL="0" distR="0" wp14:anchorId="4677EA31" wp14:editId="0602A7EF">
            <wp:extent cx="3514301" cy="35484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37528" cy="437964"/>
                    </a:xfrm>
                    <a:prstGeom prst="rect">
                      <a:avLst/>
                    </a:prstGeom>
                  </pic:spPr>
                </pic:pic>
              </a:graphicData>
            </a:graphic>
          </wp:inline>
        </w:drawing>
      </w:r>
    </w:p>
    <w:p w:rsidR="000E5A4C" w:rsidRPr="000E5A4C" w:rsidRDefault="000E5A4C" w:rsidP="000E5A4C">
      <w:pPr>
        <w:pStyle w:val="ListParagraph"/>
        <w:numPr>
          <w:ilvl w:val="0"/>
          <w:numId w:val="34"/>
        </w:numPr>
        <w:rPr>
          <w:lang w:val="sr-Latn-BA"/>
        </w:rPr>
      </w:pPr>
      <w:r>
        <w:rPr>
          <w:lang w:val="sr-Latn-BA"/>
        </w:rPr>
        <w:t xml:space="preserve">invokeAll() metod je najjednostavniji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bookmarkStart w:id="36" w:name="_GoBack"/>
      <w:bookmarkEnd w:id="36"/>
    </w:p>
    <w:sectPr w:rsidR="000E5A4C" w:rsidRPr="000E5A4C">
      <w:headerReference w:type="default" r:id="rId33"/>
      <w:footerReference w:type="default" r:id="rId34"/>
      <w:headerReference w:type="first" r:id="rId35"/>
      <w:footerReference w:type="first" r:id="rId3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21D3" w:rsidRDefault="008A21D3">
      <w:pPr>
        <w:spacing w:line="240" w:lineRule="auto"/>
      </w:pPr>
      <w:r>
        <w:separator/>
      </w:r>
    </w:p>
  </w:endnote>
  <w:endnote w:type="continuationSeparator" w:id="0">
    <w:p w:rsidR="008A21D3" w:rsidRDefault="008A21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A1A3C" w:rsidRDefault="00EA1A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A1A3C">
      <w:tc>
        <w:tcPr>
          <w:tcW w:w="3162" w:type="dxa"/>
          <w:tcBorders>
            <w:top w:val="nil"/>
            <w:left w:val="nil"/>
            <w:bottom w:val="nil"/>
            <w:right w:val="nil"/>
          </w:tcBorders>
        </w:tcPr>
        <w:p w:rsidR="00EA1A3C" w:rsidRDefault="00EA1A3C">
          <w:pPr>
            <w:ind w:right="360"/>
          </w:pPr>
          <w:r>
            <w:t>Povjerljivo</w:t>
          </w:r>
        </w:p>
      </w:tc>
      <w:tc>
        <w:tcPr>
          <w:tcW w:w="3162" w:type="dxa"/>
          <w:tcBorders>
            <w:top w:val="nil"/>
            <w:left w:val="nil"/>
            <w:bottom w:val="nil"/>
            <w:right w:val="nil"/>
          </w:tcBorders>
        </w:tcPr>
        <w:p w:rsidR="00EA1A3C" w:rsidRDefault="00EA1A3C" w:rsidP="00F37631">
          <w:pPr>
            <w:jc w:val="center"/>
          </w:pPr>
          <w:r>
            <w:sym w:font="Symbol" w:char="F0D3"/>
          </w:r>
          <w:r>
            <w:t xml:space="preserve">Grupa 5.10 - </w:t>
          </w:r>
          <w:r>
            <w:fldChar w:fldCharType="begin"/>
          </w:r>
          <w:r>
            <w:instrText xml:space="preserve"> DATE \@ "yyyy" </w:instrText>
          </w:r>
          <w:r>
            <w:fldChar w:fldCharType="separate"/>
          </w:r>
          <w:r w:rsidR="000E5A4C">
            <w:rPr>
              <w:noProof/>
            </w:rPr>
            <w:t>2023</w:t>
          </w:r>
          <w:r>
            <w:fldChar w:fldCharType="end"/>
          </w:r>
        </w:p>
      </w:tc>
      <w:tc>
        <w:tcPr>
          <w:tcW w:w="3162" w:type="dxa"/>
          <w:tcBorders>
            <w:top w:val="nil"/>
            <w:left w:val="nil"/>
            <w:bottom w:val="nil"/>
            <w:right w:val="nil"/>
          </w:tcBorders>
        </w:tcPr>
        <w:p w:rsidR="00EA1A3C" w:rsidRDefault="00EA1A3C">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17</w:t>
          </w:r>
          <w:r>
            <w:rPr>
              <w:rStyle w:val="PageNumber"/>
            </w:rPr>
            <w:fldChar w:fldCharType="end"/>
          </w:r>
        </w:p>
      </w:tc>
    </w:tr>
  </w:tbl>
  <w:p w:rsidR="00EA1A3C" w:rsidRDefault="00EA1A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21D3" w:rsidRDefault="008A21D3">
      <w:pPr>
        <w:spacing w:line="240" w:lineRule="auto"/>
      </w:pPr>
      <w:r>
        <w:separator/>
      </w:r>
    </w:p>
  </w:footnote>
  <w:footnote w:type="continuationSeparator" w:id="0">
    <w:p w:rsidR="008A21D3" w:rsidRDefault="008A21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rPr>
        <w:sz w:val="24"/>
      </w:rPr>
    </w:pPr>
  </w:p>
  <w:p w:rsidR="00EA1A3C" w:rsidRDefault="00EA1A3C">
    <w:pPr>
      <w:pBdr>
        <w:top w:val="single" w:sz="6" w:space="1" w:color="auto"/>
      </w:pBdr>
      <w:rPr>
        <w:sz w:val="24"/>
      </w:rPr>
    </w:pPr>
  </w:p>
  <w:p w:rsidR="00EA1A3C" w:rsidRDefault="00EA1A3C">
    <w:pPr>
      <w:pBdr>
        <w:bottom w:val="single" w:sz="6" w:space="1" w:color="auto"/>
      </w:pBdr>
      <w:jc w:val="right"/>
      <w:rPr>
        <w:rFonts w:ascii="Arial" w:hAnsi="Arial"/>
        <w:b/>
        <w:sz w:val="36"/>
      </w:rPr>
    </w:pPr>
    <w:r>
      <w:rPr>
        <w:rFonts w:ascii="Arial" w:hAnsi="Arial"/>
        <w:b/>
        <w:sz w:val="36"/>
      </w:rPr>
      <w:t>Grupa 5.10 - 2023</w:t>
    </w:r>
  </w:p>
  <w:p w:rsidR="00EA1A3C" w:rsidRDefault="00EA1A3C">
    <w:pPr>
      <w:pBdr>
        <w:bottom w:val="single" w:sz="6" w:space="1" w:color="auto"/>
      </w:pBdr>
      <w:jc w:val="right"/>
      <w:rPr>
        <w:sz w:val="24"/>
      </w:rPr>
    </w:pPr>
  </w:p>
  <w:p w:rsidR="00EA1A3C" w:rsidRDefault="00EA1A3C">
    <w:pPr>
      <w:pStyle w:val="Header"/>
    </w:pPr>
  </w:p>
  <w:p w:rsidR="00EA1A3C" w:rsidRDefault="00EA1A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A1A3C">
      <w:tc>
        <w:tcPr>
          <w:tcW w:w="6379" w:type="dxa"/>
        </w:tcPr>
        <w:p w:rsidR="00EA1A3C" w:rsidRDefault="00EA1A3C" w:rsidP="00C202D7">
          <w:r>
            <w:t xml:space="preserve">Paralelizam u algoritmima sortiranja </w:t>
          </w:r>
        </w:p>
      </w:tc>
      <w:tc>
        <w:tcPr>
          <w:tcW w:w="3179" w:type="dxa"/>
        </w:tcPr>
        <w:p w:rsidR="00EA1A3C" w:rsidRDefault="00EA1A3C" w:rsidP="00EA1A3C">
          <w:r>
            <w:t xml:space="preserve">  Datum:  22.04.2023.</w:t>
          </w:r>
        </w:p>
      </w:tc>
    </w:tr>
  </w:tbl>
  <w:p w:rsidR="00EA1A3C" w:rsidRDefault="00EA1A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A3C" w:rsidRDefault="00EA1A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1"/>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0"/>
  </w:num>
  <w:num w:numId="10">
    <w:abstractNumId w:val="3"/>
  </w:num>
  <w:num w:numId="11">
    <w:abstractNumId w:val="13"/>
  </w:num>
  <w:num w:numId="12">
    <w:abstractNumId w:val="11"/>
  </w:num>
  <w:num w:numId="13">
    <w:abstractNumId w:val="29"/>
  </w:num>
  <w:num w:numId="14">
    <w:abstractNumId w:val="10"/>
  </w:num>
  <w:num w:numId="15">
    <w:abstractNumId w:val="5"/>
  </w:num>
  <w:num w:numId="16">
    <w:abstractNumId w:val="28"/>
  </w:num>
  <w:num w:numId="17">
    <w:abstractNumId w:val="18"/>
  </w:num>
  <w:num w:numId="18">
    <w:abstractNumId w:val="7"/>
  </w:num>
  <w:num w:numId="19">
    <w:abstractNumId w:val="16"/>
  </w:num>
  <w:num w:numId="20">
    <w:abstractNumId w:val="9"/>
  </w:num>
  <w:num w:numId="21">
    <w:abstractNumId w:val="26"/>
  </w:num>
  <w:num w:numId="22">
    <w:abstractNumId w:val="24"/>
  </w:num>
  <w:num w:numId="23">
    <w:abstractNumId w:val="17"/>
  </w:num>
  <w:num w:numId="24">
    <w:abstractNumId w:val="32"/>
  </w:num>
  <w:num w:numId="25">
    <w:abstractNumId w:val="15"/>
  </w:num>
  <w:num w:numId="26">
    <w:abstractNumId w:val="27"/>
  </w:num>
  <w:num w:numId="27">
    <w:abstractNumId w:val="14"/>
  </w:num>
  <w:num w:numId="28">
    <w:abstractNumId w:val="8"/>
  </w:num>
  <w:num w:numId="29">
    <w:abstractNumId w:val="25"/>
  </w:num>
  <w:num w:numId="30">
    <w:abstractNumId w:val="4"/>
  </w:num>
  <w:num w:numId="31">
    <w:abstractNumId w:val="6"/>
  </w:num>
  <w:num w:numId="32">
    <w:abstractNumId w:val="22"/>
  </w:num>
  <w:num w:numId="33">
    <w:abstractNumId w:val="23"/>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631"/>
    <w:rsid w:val="00002E47"/>
    <w:rsid w:val="000047BB"/>
    <w:rsid w:val="00010364"/>
    <w:rsid w:val="00012D0A"/>
    <w:rsid w:val="000201B3"/>
    <w:rsid w:val="00021C23"/>
    <w:rsid w:val="000338E6"/>
    <w:rsid w:val="0004583E"/>
    <w:rsid w:val="00046EA7"/>
    <w:rsid w:val="00053355"/>
    <w:rsid w:val="00080BBD"/>
    <w:rsid w:val="00081153"/>
    <w:rsid w:val="00093A20"/>
    <w:rsid w:val="000A1189"/>
    <w:rsid w:val="000A358B"/>
    <w:rsid w:val="000A65A6"/>
    <w:rsid w:val="000B0F30"/>
    <w:rsid w:val="000B2842"/>
    <w:rsid w:val="000B7309"/>
    <w:rsid w:val="000D2D23"/>
    <w:rsid w:val="000D7BC9"/>
    <w:rsid w:val="000E5A4C"/>
    <w:rsid w:val="000F34D8"/>
    <w:rsid w:val="00104017"/>
    <w:rsid w:val="001100F3"/>
    <w:rsid w:val="00121BB6"/>
    <w:rsid w:val="00124998"/>
    <w:rsid w:val="00146060"/>
    <w:rsid w:val="001502F6"/>
    <w:rsid w:val="0015106D"/>
    <w:rsid w:val="0015645F"/>
    <w:rsid w:val="001637B9"/>
    <w:rsid w:val="00170334"/>
    <w:rsid w:val="00185E00"/>
    <w:rsid w:val="00193E6D"/>
    <w:rsid w:val="00196480"/>
    <w:rsid w:val="001A6BC5"/>
    <w:rsid w:val="001D479F"/>
    <w:rsid w:val="001E5BA7"/>
    <w:rsid w:val="001E5BC3"/>
    <w:rsid w:val="001E6267"/>
    <w:rsid w:val="001F0676"/>
    <w:rsid w:val="001F6EA9"/>
    <w:rsid w:val="00201274"/>
    <w:rsid w:val="00237F57"/>
    <w:rsid w:val="00240EF8"/>
    <w:rsid w:val="00243B25"/>
    <w:rsid w:val="00263A6F"/>
    <w:rsid w:val="002652A4"/>
    <w:rsid w:val="00281543"/>
    <w:rsid w:val="0028712B"/>
    <w:rsid w:val="002A3CA5"/>
    <w:rsid w:val="002E5F0B"/>
    <w:rsid w:val="002F04C0"/>
    <w:rsid w:val="0030650A"/>
    <w:rsid w:val="00314310"/>
    <w:rsid w:val="00350BA2"/>
    <w:rsid w:val="0035412F"/>
    <w:rsid w:val="003679D5"/>
    <w:rsid w:val="003953B9"/>
    <w:rsid w:val="003978D6"/>
    <w:rsid w:val="003B3520"/>
    <w:rsid w:val="003B7340"/>
    <w:rsid w:val="003D0A16"/>
    <w:rsid w:val="003D5B8B"/>
    <w:rsid w:val="003E2BE5"/>
    <w:rsid w:val="003E5514"/>
    <w:rsid w:val="003F0240"/>
    <w:rsid w:val="003F0B33"/>
    <w:rsid w:val="00415DE6"/>
    <w:rsid w:val="00420A7D"/>
    <w:rsid w:val="004261DD"/>
    <w:rsid w:val="004340FC"/>
    <w:rsid w:val="0044328D"/>
    <w:rsid w:val="00447A65"/>
    <w:rsid w:val="004542C4"/>
    <w:rsid w:val="00460A19"/>
    <w:rsid w:val="00474C17"/>
    <w:rsid w:val="00477351"/>
    <w:rsid w:val="00482BC8"/>
    <w:rsid w:val="00484F96"/>
    <w:rsid w:val="004854FC"/>
    <w:rsid w:val="00492CD2"/>
    <w:rsid w:val="0049348F"/>
    <w:rsid w:val="00494CA9"/>
    <w:rsid w:val="004A4077"/>
    <w:rsid w:val="004A5CD3"/>
    <w:rsid w:val="004A6B05"/>
    <w:rsid w:val="004B0C61"/>
    <w:rsid w:val="004B2058"/>
    <w:rsid w:val="004B54FE"/>
    <w:rsid w:val="004B6EAD"/>
    <w:rsid w:val="004C5B87"/>
    <w:rsid w:val="004E694D"/>
    <w:rsid w:val="00504353"/>
    <w:rsid w:val="00506A44"/>
    <w:rsid w:val="00512200"/>
    <w:rsid w:val="005174AD"/>
    <w:rsid w:val="00520089"/>
    <w:rsid w:val="0052453A"/>
    <w:rsid w:val="00536F6E"/>
    <w:rsid w:val="005529B9"/>
    <w:rsid w:val="00555013"/>
    <w:rsid w:val="0057244C"/>
    <w:rsid w:val="00596828"/>
    <w:rsid w:val="005A3E9D"/>
    <w:rsid w:val="005A60E4"/>
    <w:rsid w:val="005A7D59"/>
    <w:rsid w:val="005B3A6F"/>
    <w:rsid w:val="005C1732"/>
    <w:rsid w:val="005D110B"/>
    <w:rsid w:val="005F1E28"/>
    <w:rsid w:val="0062101A"/>
    <w:rsid w:val="00632F67"/>
    <w:rsid w:val="00636460"/>
    <w:rsid w:val="006416E8"/>
    <w:rsid w:val="0065160C"/>
    <w:rsid w:val="00653150"/>
    <w:rsid w:val="006600AA"/>
    <w:rsid w:val="006601FC"/>
    <w:rsid w:val="0066075B"/>
    <w:rsid w:val="0066572A"/>
    <w:rsid w:val="0066635D"/>
    <w:rsid w:val="006734E7"/>
    <w:rsid w:val="006751E6"/>
    <w:rsid w:val="006751EA"/>
    <w:rsid w:val="00680FAE"/>
    <w:rsid w:val="00685C74"/>
    <w:rsid w:val="00687700"/>
    <w:rsid w:val="006944F9"/>
    <w:rsid w:val="00695009"/>
    <w:rsid w:val="006977B8"/>
    <w:rsid w:val="006A38E7"/>
    <w:rsid w:val="006A4EE0"/>
    <w:rsid w:val="006A51A7"/>
    <w:rsid w:val="006C2298"/>
    <w:rsid w:val="006C5339"/>
    <w:rsid w:val="006C5602"/>
    <w:rsid w:val="006E5CFD"/>
    <w:rsid w:val="00700CAA"/>
    <w:rsid w:val="00706766"/>
    <w:rsid w:val="00711938"/>
    <w:rsid w:val="00716ADF"/>
    <w:rsid w:val="007354E7"/>
    <w:rsid w:val="007534EA"/>
    <w:rsid w:val="00754800"/>
    <w:rsid w:val="007621CA"/>
    <w:rsid w:val="007703B8"/>
    <w:rsid w:val="007759EB"/>
    <w:rsid w:val="00780C56"/>
    <w:rsid w:val="00781CB4"/>
    <w:rsid w:val="007A57AA"/>
    <w:rsid w:val="007B0E50"/>
    <w:rsid w:val="007D4E6B"/>
    <w:rsid w:val="007D7747"/>
    <w:rsid w:val="007E2E98"/>
    <w:rsid w:val="007F0930"/>
    <w:rsid w:val="0081631A"/>
    <w:rsid w:val="00823252"/>
    <w:rsid w:val="0083363A"/>
    <w:rsid w:val="0083417E"/>
    <w:rsid w:val="008428CA"/>
    <w:rsid w:val="00844299"/>
    <w:rsid w:val="00847F7F"/>
    <w:rsid w:val="00850276"/>
    <w:rsid w:val="00850F09"/>
    <w:rsid w:val="008669ED"/>
    <w:rsid w:val="00884B72"/>
    <w:rsid w:val="008909D1"/>
    <w:rsid w:val="008A21D3"/>
    <w:rsid w:val="008B2463"/>
    <w:rsid w:val="008D2E2A"/>
    <w:rsid w:val="00900BB5"/>
    <w:rsid w:val="009148EE"/>
    <w:rsid w:val="00934BA6"/>
    <w:rsid w:val="009406A0"/>
    <w:rsid w:val="00956D1E"/>
    <w:rsid w:val="00970A5D"/>
    <w:rsid w:val="009832CE"/>
    <w:rsid w:val="00984197"/>
    <w:rsid w:val="00995D8E"/>
    <w:rsid w:val="009A39F3"/>
    <w:rsid w:val="009A7BA7"/>
    <w:rsid w:val="009B49D4"/>
    <w:rsid w:val="009C1D70"/>
    <w:rsid w:val="009C4827"/>
    <w:rsid w:val="009C76BF"/>
    <w:rsid w:val="00A11FF9"/>
    <w:rsid w:val="00A20539"/>
    <w:rsid w:val="00A20C5C"/>
    <w:rsid w:val="00A31D72"/>
    <w:rsid w:val="00A41C4C"/>
    <w:rsid w:val="00A47A37"/>
    <w:rsid w:val="00A6493C"/>
    <w:rsid w:val="00A87851"/>
    <w:rsid w:val="00A96FDB"/>
    <w:rsid w:val="00AB3895"/>
    <w:rsid w:val="00AC142E"/>
    <w:rsid w:val="00AC3A6B"/>
    <w:rsid w:val="00AC5217"/>
    <w:rsid w:val="00AD1198"/>
    <w:rsid w:val="00AD7563"/>
    <w:rsid w:val="00B00F1A"/>
    <w:rsid w:val="00B1105A"/>
    <w:rsid w:val="00B16882"/>
    <w:rsid w:val="00B65034"/>
    <w:rsid w:val="00BA5147"/>
    <w:rsid w:val="00BD5782"/>
    <w:rsid w:val="00BF04AC"/>
    <w:rsid w:val="00BF0EEB"/>
    <w:rsid w:val="00BF2255"/>
    <w:rsid w:val="00C00022"/>
    <w:rsid w:val="00C000D0"/>
    <w:rsid w:val="00C07306"/>
    <w:rsid w:val="00C12BF3"/>
    <w:rsid w:val="00C14721"/>
    <w:rsid w:val="00C202D7"/>
    <w:rsid w:val="00C24BAA"/>
    <w:rsid w:val="00C25D6F"/>
    <w:rsid w:val="00C26654"/>
    <w:rsid w:val="00C4249A"/>
    <w:rsid w:val="00C54423"/>
    <w:rsid w:val="00C618A6"/>
    <w:rsid w:val="00C66B5D"/>
    <w:rsid w:val="00C906C4"/>
    <w:rsid w:val="00C92020"/>
    <w:rsid w:val="00CB503D"/>
    <w:rsid w:val="00CD2CB4"/>
    <w:rsid w:val="00CE1551"/>
    <w:rsid w:val="00CE3F3D"/>
    <w:rsid w:val="00CF3FD2"/>
    <w:rsid w:val="00CF4369"/>
    <w:rsid w:val="00D15A02"/>
    <w:rsid w:val="00D22F0F"/>
    <w:rsid w:val="00D427BE"/>
    <w:rsid w:val="00D44633"/>
    <w:rsid w:val="00D57F9D"/>
    <w:rsid w:val="00D878DD"/>
    <w:rsid w:val="00D91360"/>
    <w:rsid w:val="00D933AC"/>
    <w:rsid w:val="00D96404"/>
    <w:rsid w:val="00DA641F"/>
    <w:rsid w:val="00DA6D23"/>
    <w:rsid w:val="00DC5262"/>
    <w:rsid w:val="00DC6613"/>
    <w:rsid w:val="00DE5C2E"/>
    <w:rsid w:val="00DE5CC0"/>
    <w:rsid w:val="00E20086"/>
    <w:rsid w:val="00E27A8A"/>
    <w:rsid w:val="00E27BBB"/>
    <w:rsid w:val="00E34826"/>
    <w:rsid w:val="00E44972"/>
    <w:rsid w:val="00E533EB"/>
    <w:rsid w:val="00E5369E"/>
    <w:rsid w:val="00E57FE4"/>
    <w:rsid w:val="00E63CF6"/>
    <w:rsid w:val="00E63DEA"/>
    <w:rsid w:val="00E66617"/>
    <w:rsid w:val="00E73282"/>
    <w:rsid w:val="00E90E01"/>
    <w:rsid w:val="00E93974"/>
    <w:rsid w:val="00EA1A3C"/>
    <w:rsid w:val="00EB1936"/>
    <w:rsid w:val="00EC3D4D"/>
    <w:rsid w:val="00ED7ADF"/>
    <w:rsid w:val="00EE2D75"/>
    <w:rsid w:val="00EF1C35"/>
    <w:rsid w:val="00EF264D"/>
    <w:rsid w:val="00EF796F"/>
    <w:rsid w:val="00F14D16"/>
    <w:rsid w:val="00F37631"/>
    <w:rsid w:val="00F469D0"/>
    <w:rsid w:val="00F5547C"/>
    <w:rsid w:val="00F70A16"/>
    <w:rsid w:val="00F75DEF"/>
    <w:rsid w:val="00FA1484"/>
    <w:rsid w:val="00FA21F4"/>
    <w:rsid w:val="00FA3956"/>
    <w:rsid w:val="00FA7B08"/>
    <w:rsid w:val="00FB3C84"/>
    <w:rsid w:val="00FB5943"/>
    <w:rsid w:val="00FC657A"/>
    <w:rsid w:val="00FF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2A4796"/>
  <w15:docId w15:val="{210C5E15-0C13-4F80-9987-C895351C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rsid w:val="00B65034"/>
    <w:pPr>
      <w:numPr>
        <w:ilvl w:val="1"/>
      </w:numPr>
      <w:outlineLvl w:val="1"/>
    </w:pPr>
    <w:rPr>
      <w:b w:val="0"/>
      <w:sz w:val="22"/>
    </w:rPr>
  </w:style>
  <w:style w:type="paragraph" w:styleId="Heading3">
    <w:name w:val="heading 3"/>
    <w:basedOn w:val="Heading1"/>
    <w:next w:val="Normal"/>
    <w:qFormat/>
    <w:rsid w:val="00FB5943"/>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021C23"/>
    <w:pPr>
      <w:ind w:left="720"/>
      <w:contextualSpacing/>
    </w:pPr>
  </w:style>
  <w:style w:type="character" w:styleId="UnresolvedMention">
    <w:name w:val="Unresolved Mention"/>
    <w:basedOn w:val="DefaultParagraphFont"/>
    <w:uiPriority w:val="99"/>
    <w:semiHidden/>
    <w:unhideWhenUsed/>
    <w:rsid w:val="00D57F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java-versions" TargetMode="External"/><Relationship Id="rId18" Type="http://schemas.openxmlformats.org/officeDocument/2006/relationships/hyperlink" Target="https://www.java.com/en/download/"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geeksforgeeks.org/introduction-to-parallel-computing" TargetMode="External"/><Relationship Id="rId17" Type="http://schemas.openxmlformats.org/officeDocument/2006/relationships/hyperlink" Target="https://www.java.com/en/download/" TargetMode="External"/><Relationship Id="rId25" Type="http://schemas.openxmlformats.org/officeDocument/2006/relationships/image" Target="media/image10.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askell.org/Parallelism_vs._Concurrency" TargetMode="External"/><Relationship Id="rId24" Type="http://schemas.openxmlformats.org/officeDocument/2006/relationships/image" Target="media/image9.jp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baeldung.com/java-fork-join"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5D89-5595-424B-B32D-31386C4DE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1005</TotalTime>
  <Pages>17</Pages>
  <Words>3757</Words>
  <Characters>21416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25123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Yelja</cp:lastModifiedBy>
  <cp:revision>266</cp:revision>
  <cp:lastPrinted>2000-03-22T07:18:00Z</cp:lastPrinted>
  <dcterms:created xsi:type="dcterms:W3CDTF">2023-04-22T11:01:00Z</dcterms:created>
  <dcterms:modified xsi:type="dcterms:W3CDTF">2023-05-08T05:50:00Z</dcterms:modified>
</cp:coreProperties>
</file>